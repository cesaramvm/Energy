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638755" w14:textId="77777777" w:rsidR="009910AA" w:rsidRPr="00AB2DA1" w:rsidRDefault="009910AA" w:rsidP="008B5287">
      <w:pPr>
        <w:pStyle w:val="Ttulo2"/>
      </w:pPr>
      <w:bookmarkStart w:id="0" w:name="_Toc483837307"/>
      <w:bookmarkStart w:id="1" w:name="_GoBack"/>
      <w:bookmarkEnd w:id="1"/>
      <w:r w:rsidRPr="00AB2DA1">
        <w:t>1.1 Epígrafe [Garamond 12, negrita, 1.5 líneas, minúsculas, espacio antes 24 puntos]</w:t>
      </w:r>
      <w:bookmarkEnd w:id="0"/>
    </w:p>
    <w:p w14:paraId="1E4BBEF2" w14:textId="77777777" w:rsidR="009910AA" w:rsidRPr="00BA68A1" w:rsidRDefault="009910AA" w:rsidP="009910AA">
      <w:pPr>
        <w:pStyle w:val="Default"/>
        <w:spacing w:after="240" w:line="360" w:lineRule="auto"/>
        <w:ind w:right="584"/>
        <w:jc w:val="both"/>
        <w:rPr>
          <w:rFonts w:ascii="Garamond" w:hAnsi="Garamond"/>
        </w:rPr>
      </w:pPr>
      <w:r>
        <w:rPr>
          <w:rFonts w:ascii="Garamond" w:hAnsi="Garamond"/>
        </w:rPr>
        <w:t>A fin de evitar complicaciones innecesarias se ha pretendido sólo delimitar aquellos aspectos formales básicos, como los márgenes, tipo de letra, interlineado… Aquellos aspectos no recogidos en esta guía pueden resolverse como tutor y alumno acuerden.</w:t>
      </w:r>
    </w:p>
    <w:p w14:paraId="5AE8FAB1" w14:textId="77777777" w:rsidR="009910AA" w:rsidRDefault="009910AA" w:rsidP="009910AA">
      <w:pPr>
        <w:pStyle w:val="Default"/>
        <w:spacing w:line="360" w:lineRule="auto"/>
        <w:ind w:left="993" w:right="584" w:hanging="284"/>
        <w:jc w:val="both"/>
        <w:rPr>
          <w:rFonts w:ascii="Garamond" w:hAnsi="Garamond"/>
        </w:rPr>
      </w:pPr>
      <w:r>
        <w:rPr>
          <w:rFonts w:ascii="Garamond" w:hAnsi="Garamond"/>
        </w:rPr>
        <w:t>1)</w:t>
      </w:r>
      <w:r>
        <w:rPr>
          <w:rFonts w:ascii="Garamond" w:hAnsi="Garamond"/>
        </w:rPr>
        <w:tab/>
        <w:t>Las numeraciones deberían estar sangradas, de modo que faciliten la lectura, tal y como se ejemplifica en este mismo párrafo.</w:t>
      </w:r>
    </w:p>
    <w:p w14:paraId="36E63BA8" w14:textId="77777777" w:rsidR="009910AA" w:rsidRDefault="009910AA" w:rsidP="009910AA">
      <w:pPr>
        <w:pStyle w:val="Default"/>
        <w:spacing w:after="480" w:line="360" w:lineRule="auto"/>
        <w:ind w:left="993" w:right="584" w:hanging="284"/>
        <w:jc w:val="both"/>
        <w:rPr>
          <w:rFonts w:ascii="Garamond" w:hAnsi="Garamond"/>
        </w:rPr>
      </w:pPr>
      <w:r>
        <w:rPr>
          <w:rFonts w:ascii="Garamond" w:hAnsi="Garamond"/>
        </w:rPr>
        <w:t>2)</w:t>
      </w:r>
      <w:r>
        <w:rPr>
          <w:rFonts w:ascii="Garamond" w:hAnsi="Garamond"/>
        </w:rPr>
        <w:tab/>
        <w:t xml:space="preserve">También pueden emplearse boliches o guiones. </w:t>
      </w:r>
    </w:p>
    <w:p w14:paraId="398B7054" w14:textId="77777777" w:rsidR="009910AA" w:rsidRPr="00BB3131" w:rsidRDefault="009910AA" w:rsidP="009910AA">
      <w:pPr>
        <w:pStyle w:val="Default"/>
        <w:spacing w:after="240" w:line="360" w:lineRule="auto"/>
        <w:ind w:right="-1"/>
        <w:jc w:val="both"/>
        <w:rPr>
          <w:rFonts w:ascii="Garamond" w:hAnsi="Garamond"/>
        </w:rPr>
      </w:pPr>
      <w:r>
        <w:rPr>
          <w:rFonts w:ascii="Garamond" w:hAnsi="Garamond"/>
        </w:rPr>
        <w:t>Siempre que sea posible es preferible no incluir excesivos subepígrafes, a fin de que la lectura sea lo más clara posible. No obstante, cada trabajo es particular y puede requerir adaptaciones</w:t>
      </w:r>
      <w:r w:rsidRPr="00BA68A1">
        <w:rPr>
          <w:rFonts w:ascii="Garamond" w:hAnsi="Garamond"/>
        </w:rPr>
        <w:t xml:space="preserve">. </w:t>
      </w:r>
    </w:p>
    <w:p w14:paraId="35610741" w14:textId="77777777" w:rsidR="009910AA" w:rsidRPr="00AB2DA1" w:rsidRDefault="009910AA" w:rsidP="005774FD">
      <w:pPr>
        <w:pStyle w:val="Ttulo3"/>
      </w:pPr>
      <w:r w:rsidRPr="00AB2DA1">
        <w:t>1.1.3 Subepígrafe [Garamond 12, cursiva, 1.5 líneas, espacio antes 24]</w:t>
      </w:r>
    </w:p>
    <w:p w14:paraId="6660200D" w14:textId="77777777" w:rsidR="009910AA" w:rsidRPr="00BA68A1" w:rsidRDefault="009910AA" w:rsidP="009910AA">
      <w:pPr>
        <w:autoSpaceDE w:val="0"/>
        <w:autoSpaceDN w:val="0"/>
        <w:adjustRightInd w:val="0"/>
        <w:spacing w:line="360" w:lineRule="auto"/>
        <w:jc w:val="both"/>
        <w:rPr>
          <w:rFonts w:ascii="Garamond" w:hAnsi="Garamond" w:cs="Arial"/>
          <w:b/>
        </w:rPr>
      </w:pPr>
      <w:r w:rsidRPr="00BA68A1">
        <w:rPr>
          <w:rFonts w:ascii="Garamond" w:hAnsi="Garamond" w:cs="Arial"/>
          <w:b/>
        </w:rPr>
        <w:t>Citas</w:t>
      </w:r>
    </w:p>
    <w:p w14:paraId="10BA91F4" w14:textId="77777777" w:rsidR="009910AA" w:rsidRDefault="009910AA" w:rsidP="009910AA">
      <w:pPr>
        <w:autoSpaceDE w:val="0"/>
        <w:autoSpaceDN w:val="0"/>
        <w:adjustRightInd w:val="0"/>
        <w:spacing w:after="240" w:line="360" w:lineRule="auto"/>
        <w:jc w:val="both"/>
        <w:rPr>
          <w:rFonts w:ascii="Garamond" w:hAnsi="Garamond" w:cs="Arial"/>
        </w:rPr>
      </w:pPr>
      <w:r>
        <w:rPr>
          <w:rFonts w:ascii="Garamond" w:hAnsi="Garamond" w:cs="Arial"/>
        </w:rPr>
        <w:t xml:space="preserve">Cualquier referencia utilizada, de libro, revista o web, texto o idea, hay que citarla. El plagio supone motivo de suspenso del TFG, con necesidad de nueva matrícula. </w:t>
      </w:r>
    </w:p>
    <w:p w14:paraId="607E0173" w14:textId="77777777" w:rsidR="009910AA" w:rsidRPr="00BA68A1" w:rsidRDefault="009910AA" w:rsidP="009910AA">
      <w:pPr>
        <w:autoSpaceDE w:val="0"/>
        <w:autoSpaceDN w:val="0"/>
        <w:adjustRightInd w:val="0"/>
        <w:spacing w:after="240" w:line="360" w:lineRule="auto"/>
        <w:jc w:val="both"/>
        <w:rPr>
          <w:rFonts w:ascii="Garamond" w:hAnsi="Garamond" w:cs="Arial"/>
        </w:rPr>
      </w:pPr>
      <w:r>
        <w:rPr>
          <w:rFonts w:ascii="Garamond" w:hAnsi="Garamond" w:cs="Arial"/>
        </w:rPr>
        <w:t xml:space="preserve">-Citas literales. Si se  utilizan palabras explícitas hay que ponerlas entre comillas. </w:t>
      </w:r>
      <w:r w:rsidRPr="00BA68A1">
        <w:rPr>
          <w:rFonts w:ascii="Garamond" w:hAnsi="Garamond" w:cs="Arial"/>
        </w:rPr>
        <w:t xml:space="preserve">Al término de una cita dentro del texto se indicará siempre el nombre del autor entre paréntesis, junto al año de la publicación citada y la página: (McKee, 2004: 43). Esta referencia remite a los autores citados, recogidos en </w:t>
      </w:r>
      <w:smartTag w:uri="urn:schemas-microsoft-com:office:smarttags" w:element="PersonName">
        <w:smartTagPr>
          <w:attr w:name="ProductID" w:val="la Bibliograf￭a"/>
        </w:smartTagPr>
        <w:r w:rsidRPr="00BA68A1">
          <w:rPr>
            <w:rFonts w:ascii="Garamond" w:hAnsi="Garamond" w:cs="Arial"/>
          </w:rPr>
          <w:t>la Bibliografía</w:t>
        </w:r>
      </w:smartTag>
      <w:r w:rsidRPr="00BA68A1">
        <w:rPr>
          <w:rFonts w:ascii="Garamond" w:hAnsi="Garamond" w:cs="Arial"/>
        </w:rPr>
        <w:t xml:space="preserve"> al final del TFG.</w:t>
      </w:r>
    </w:p>
    <w:p w14:paraId="5D0A8160" w14:textId="77777777" w:rsidR="009910AA" w:rsidRPr="00BA68A1" w:rsidRDefault="009910AA" w:rsidP="009910AA">
      <w:pPr>
        <w:spacing w:line="360" w:lineRule="auto"/>
        <w:ind w:left="708"/>
        <w:jc w:val="both"/>
        <w:rPr>
          <w:rFonts w:ascii="Garamond" w:hAnsi="Garamond" w:cs="Arial"/>
        </w:rPr>
      </w:pPr>
      <w:r>
        <w:rPr>
          <w:rFonts w:ascii="Garamond" w:hAnsi="Garamond" w:cs="Arial"/>
        </w:rPr>
        <w:t>-</w:t>
      </w:r>
      <w:r w:rsidRPr="00BA68A1">
        <w:rPr>
          <w:rFonts w:ascii="Garamond" w:hAnsi="Garamond" w:cs="Arial"/>
        </w:rPr>
        <w:t xml:space="preserve">Las citas se acotarán entre comillas </w:t>
      </w:r>
      <w:r>
        <w:rPr>
          <w:rFonts w:ascii="Garamond" w:hAnsi="Garamond" w:cs="Arial"/>
        </w:rPr>
        <w:t>inglesas</w:t>
      </w:r>
      <w:r w:rsidRPr="00BA68A1">
        <w:rPr>
          <w:rFonts w:ascii="Garamond" w:hAnsi="Garamond" w:cs="Arial"/>
        </w:rPr>
        <w:t xml:space="preserve"> </w:t>
      </w:r>
      <w:r w:rsidRPr="0087705A">
        <w:rPr>
          <w:rFonts w:ascii="Garamond" w:hAnsi="Garamond" w:cs="Arial"/>
        </w:rPr>
        <w:t>(</w:t>
      </w:r>
      <w:r>
        <w:rPr>
          <w:rFonts w:ascii="Garamond" w:hAnsi="Garamond" w:cs="Arial"/>
          <w:b/>
        </w:rPr>
        <w:t>“ ”</w:t>
      </w:r>
      <w:r w:rsidRPr="0087705A">
        <w:rPr>
          <w:rFonts w:ascii="Garamond" w:hAnsi="Garamond" w:cs="Arial"/>
        </w:rPr>
        <w:t>)</w:t>
      </w:r>
      <w:r w:rsidRPr="00BA68A1">
        <w:rPr>
          <w:rFonts w:ascii="Garamond" w:hAnsi="Garamond" w:cs="Arial"/>
        </w:rPr>
        <w:t xml:space="preserve"> y, dentro de </w:t>
      </w:r>
      <w:r>
        <w:rPr>
          <w:rFonts w:ascii="Garamond" w:hAnsi="Garamond" w:cs="Arial"/>
        </w:rPr>
        <w:t>ellas, se emplearán las simples </w:t>
      </w:r>
      <w:r w:rsidRPr="0087705A">
        <w:rPr>
          <w:rFonts w:ascii="Garamond" w:hAnsi="Garamond" w:cs="Arial"/>
        </w:rPr>
        <w:t>(</w:t>
      </w:r>
      <w:r w:rsidRPr="0087705A">
        <w:rPr>
          <w:rFonts w:ascii="Garamond" w:hAnsi="Garamond" w:cs="Arial"/>
          <w:b/>
        </w:rPr>
        <w:t>‘ ’</w:t>
      </w:r>
      <w:r w:rsidRPr="0087705A">
        <w:rPr>
          <w:rFonts w:ascii="Garamond" w:hAnsi="Garamond" w:cs="Arial"/>
        </w:rPr>
        <w:t>)</w:t>
      </w:r>
      <w:r w:rsidRPr="0087705A">
        <w:rPr>
          <w:rFonts w:ascii="Garamond" w:hAnsi="Garamond" w:cs="Arial"/>
          <w:b/>
        </w:rPr>
        <w:t>.</w:t>
      </w:r>
    </w:p>
    <w:p w14:paraId="77122F97" w14:textId="77777777" w:rsidR="009910AA" w:rsidRPr="00BA68A1" w:rsidRDefault="009910AA" w:rsidP="009910AA">
      <w:pPr>
        <w:spacing w:line="360" w:lineRule="auto"/>
        <w:ind w:left="708"/>
        <w:jc w:val="both"/>
        <w:rPr>
          <w:rFonts w:ascii="Garamond" w:hAnsi="Garamond" w:cs="Arial"/>
        </w:rPr>
      </w:pPr>
      <w:r>
        <w:rPr>
          <w:rFonts w:ascii="Garamond" w:hAnsi="Garamond" w:cs="Arial"/>
        </w:rPr>
        <w:t>-</w:t>
      </w:r>
      <w:r w:rsidRPr="00BA68A1">
        <w:rPr>
          <w:rFonts w:ascii="Garamond" w:hAnsi="Garamond" w:cs="Arial"/>
        </w:rPr>
        <w:t>Si las citas tienen más de cuatro líneas, se escribirá en párrafo aparte sangrado y sin entrecomillar, en</w:t>
      </w:r>
      <w:r>
        <w:rPr>
          <w:rFonts w:ascii="Garamond" w:hAnsi="Garamond" w:cs="Arial"/>
        </w:rPr>
        <w:t xml:space="preserve"> Garamond, tamaño 11 puntos.</w:t>
      </w:r>
    </w:p>
    <w:p w14:paraId="0FB8AD64" w14:textId="77777777" w:rsidR="009910AA" w:rsidRPr="00BA68A1" w:rsidRDefault="009910AA" w:rsidP="009910AA">
      <w:pPr>
        <w:spacing w:line="360" w:lineRule="auto"/>
        <w:ind w:left="708"/>
        <w:jc w:val="both"/>
        <w:rPr>
          <w:rFonts w:ascii="Garamond" w:hAnsi="Garamond" w:cs="Arial"/>
        </w:rPr>
      </w:pPr>
      <w:r>
        <w:rPr>
          <w:rFonts w:ascii="Garamond" w:hAnsi="Garamond" w:cs="Arial"/>
        </w:rPr>
        <w:t>-</w:t>
      </w:r>
      <w:r w:rsidRPr="00BA68A1">
        <w:rPr>
          <w:rFonts w:ascii="Garamond" w:hAnsi="Garamond" w:cs="Arial"/>
        </w:rPr>
        <w:t xml:space="preserve">La supresión de palabras dentro de una cita se indica mediante puntos suspensivos entre corchetes  </w:t>
      </w:r>
      <w:r w:rsidRPr="0087705A">
        <w:rPr>
          <w:rFonts w:ascii="Garamond" w:hAnsi="Garamond" w:cs="Arial"/>
          <w:b/>
        </w:rPr>
        <w:t>[…]</w:t>
      </w:r>
      <w:r w:rsidRPr="00BA68A1">
        <w:rPr>
          <w:rFonts w:ascii="Garamond" w:hAnsi="Garamond" w:cs="Arial"/>
        </w:rPr>
        <w:t>.</w:t>
      </w:r>
    </w:p>
    <w:p w14:paraId="3AE0A0C8" w14:textId="77777777" w:rsidR="009910AA" w:rsidRDefault="009910AA" w:rsidP="009910AA">
      <w:pPr>
        <w:spacing w:line="360" w:lineRule="auto"/>
        <w:ind w:left="708"/>
        <w:jc w:val="both"/>
        <w:rPr>
          <w:rFonts w:ascii="Garamond" w:hAnsi="Garamond" w:cs="Arial"/>
        </w:rPr>
      </w:pPr>
      <w:r>
        <w:rPr>
          <w:rFonts w:ascii="Garamond" w:hAnsi="Garamond" w:cs="Arial"/>
        </w:rPr>
        <w:lastRenderedPageBreak/>
        <w:t>-</w:t>
      </w:r>
      <w:r w:rsidRPr="00BA68A1">
        <w:rPr>
          <w:rFonts w:ascii="Garamond" w:hAnsi="Garamond" w:cs="Arial"/>
        </w:rPr>
        <w:t>Si se desea incluir algún comentario externo dentro de una cita, se realizará entre corchetes.</w:t>
      </w:r>
    </w:p>
    <w:p w14:paraId="5684EF1F" w14:textId="77777777" w:rsidR="009910AA" w:rsidRDefault="009910AA" w:rsidP="009910AA">
      <w:pPr>
        <w:spacing w:line="360" w:lineRule="auto"/>
        <w:jc w:val="both"/>
        <w:rPr>
          <w:rFonts w:ascii="Garamond" w:hAnsi="Garamond" w:cs="Arial"/>
        </w:rPr>
      </w:pPr>
      <w:r>
        <w:rPr>
          <w:rFonts w:ascii="Garamond" w:hAnsi="Garamond" w:cs="Arial"/>
        </w:rPr>
        <w:t xml:space="preserve">- Referencia: si se utiliza una idea, una palabra o un planteamiento teórico de un autor, se puede parafrasear o referenciar siempre y cuando se cita la procedencia indicando la fuente y, como en la anterior ocasión, </w:t>
      </w:r>
      <w:r w:rsidRPr="007E3602">
        <w:rPr>
          <w:rFonts w:ascii="Garamond" w:hAnsi="Garamond" w:cs="Arial"/>
        </w:rPr>
        <w:t>el nombre del autor entre paréntesis, junto al año de la publicación citada</w:t>
      </w:r>
      <w:r>
        <w:rPr>
          <w:rFonts w:ascii="Garamond" w:hAnsi="Garamond" w:cs="Arial"/>
        </w:rPr>
        <w:t xml:space="preserve"> y la página: (McKee, 2004: 43), remitiendo la referencia en la bibliografía.</w:t>
      </w:r>
    </w:p>
    <w:p w14:paraId="7CCBD410" w14:textId="77777777" w:rsidR="009910AA" w:rsidRDefault="009910AA" w:rsidP="00CE292B"/>
    <w:p w14:paraId="554ABD46" w14:textId="5A1899A9" w:rsidR="00F3620B" w:rsidRPr="00BA68A1" w:rsidRDefault="00F3620B" w:rsidP="00CE292B">
      <w:r w:rsidRPr="00BA68A1">
        <w:t>Bibliografía citada</w:t>
      </w:r>
    </w:p>
    <w:p w14:paraId="2F4C17DF" w14:textId="77777777" w:rsidR="00F3620B" w:rsidRPr="00BA68A1" w:rsidRDefault="00F3620B" w:rsidP="00BA68A1">
      <w:pPr>
        <w:autoSpaceDE w:val="0"/>
        <w:autoSpaceDN w:val="0"/>
        <w:adjustRightInd w:val="0"/>
        <w:spacing w:after="240" w:line="360" w:lineRule="auto"/>
        <w:jc w:val="both"/>
        <w:rPr>
          <w:rFonts w:ascii="Garamond" w:hAnsi="Garamond" w:cs="Arial"/>
        </w:rPr>
      </w:pPr>
      <w:r w:rsidRPr="00BA68A1">
        <w:rPr>
          <w:rFonts w:ascii="Garamond" w:hAnsi="Garamond" w:cs="Arial"/>
        </w:rPr>
        <w:t>En el apartado final del TFG se listará la bibliografía mencionada por orden alfabético: libros, capítulos, revistas, artículos, páginas web, etc.</w:t>
      </w:r>
      <w:r w:rsidR="000363BE">
        <w:rPr>
          <w:rFonts w:ascii="Garamond" w:hAnsi="Garamond" w:cs="Arial"/>
        </w:rPr>
        <w:t xml:space="preserve"> Cuando sea posible, se citará el nombre completo del autor; en caso contrario, las iniciales (siguiendo la tradición anglosajona).</w:t>
      </w:r>
    </w:p>
    <w:p w14:paraId="153CA001" w14:textId="77777777" w:rsidR="00F3620B" w:rsidRPr="0087705A" w:rsidRDefault="00F3620B" w:rsidP="0087705A">
      <w:pPr>
        <w:numPr>
          <w:ilvl w:val="0"/>
          <w:numId w:val="2"/>
        </w:numPr>
        <w:spacing w:line="360" w:lineRule="auto"/>
        <w:ind w:left="714" w:hanging="357"/>
        <w:jc w:val="both"/>
        <w:rPr>
          <w:rFonts w:ascii="Garamond" w:hAnsi="Garamond" w:cs="Arial"/>
          <w:i/>
        </w:rPr>
      </w:pPr>
      <w:r w:rsidRPr="0087705A">
        <w:rPr>
          <w:rFonts w:ascii="Garamond" w:hAnsi="Garamond" w:cs="Arial"/>
          <w:i/>
        </w:rPr>
        <w:t>Autor de libro:</w:t>
      </w:r>
    </w:p>
    <w:p w14:paraId="51D2FF9C" w14:textId="77777777" w:rsidR="00F3620B" w:rsidRPr="00BA68A1" w:rsidRDefault="00F3620B" w:rsidP="00BA68A1">
      <w:pPr>
        <w:spacing w:after="240" w:line="360" w:lineRule="auto"/>
        <w:ind w:left="360"/>
        <w:jc w:val="both"/>
        <w:rPr>
          <w:rFonts w:ascii="Garamond" w:hAnsi="Garamond" w:cs="Arial"/>
        </w:rPr>
      </w:pPr>
      <w:r w:rsidRPr="0087705A">
        <w:rPr>
          <w:rFonts w:ascii="Garamond" w:hAnsi="Garamond" w:cs="Arial"/>
        </w:rPr>
        <w:t xml:space="preserve">Roda Fernández, Rafael (1989): </w:t>
      </w:r>
      <w:r w:rsidRPr="0087705A">
        <w:rPr>
          <w:rFonts w:ascii="Garamond" w:hAnsi="Garamond" w:cs="Arial"/>
          <w:i/>
          <w:iCs/>
        </w:rPr>
        <w:t>Medios de comunicación de masas. Su influencia en la sociedad y en la cultura contemporánea</w:t>
      </w:r>
      <w:r w:rsidRPr="0087705A">
        <w:rPr>
          <w:rFonts w:ascii="Garamond" w:hAnsi="Garamond" w:cs="Arial"/>
        </w:rPr>
        <w:t>. Madrid: Centro de Investigaciones Sociológicas (CIS).</w:t>
      </w:r>
    </w:p>
    <w:p w14:paraId="26A4D4D2" w14:textId="77777777" w:rsidR="00F3620B" w:rsidRPr="00BA68A1" w:rsidRDefault="00F3620B" w:rsidP="000363BE">
      <w:pPr>
        <w:keepNext/>
        <w:numPr>
          <w:ilvl w:val="0"/>
          <w:numId w:val="2"/>
        </w:numPr>
        <w:spacing w:line="360" w:lineRule="auto"/>
        <w:ind w:left="714" w:hanging="357"/>
        <w:jc w:val="both"/>
        <w:rPr>
          <w:rFonts w:ascii="Garamond" w:hAnsi="Garamond" w:cs="Arial"/>
          <w:i/>
        </w:rPr>
      </w:pPr>
      <w:r w:rsidRPr="00BA68A1">
        <w:rPr>
          <w:rFonts w:ascii="Garamond" w:hAnsi="Garamond" w:cs="Arial"/>
          <w:i/>
        </w:rPr>
        <w:t>Dos autores de un libro:</w:t>
      </w:r>
    </w:p>
    <w:p w14:paraId="1C854B44" w14:textId="77777777" w:rsidR="0087705A" w:rsidRDefault="00F3620B" w:rsidP="00BA68A1">
      <w:pPr>
        <w:spacing w:after="240" w:line="360" w:lineRule="auto"/>
        <w:ind w:left="360"/>
        <w:jc w:val="both"/>
        <w:rPr>
          <w:rFonts w:ascii="Garamond" w:hAnsi="Garamond" w:cs="Arial"/>
        </w:rPr>
      </w:pPr>
      <w:r w:rsidRPr="00BA68A1">
        <w:rPr>
          <w:rFonts w:ascii="Garamond" w:hAnsi="Garamond" w:cs="Arial"/>
          <w:lang w:val="en-GB"/>
        </w:rPr>
        <w:t>Shannon, C. Y</w:t>
      </w:r>
      <w:r w:rsidR="000363BE">
        <w:rPr>
          <w:rFonts w:ascii="Garamond" w:hAnsi="Garamond" w:cs="Arial"/>
          <w:lang w:val="en-GB"/>
        </w:rPr>
        <w:t>.;</w:t>
      </w:r>
      <w:r w:rsidRPr="00BA68A1">
        <w:rPr>
          <w:rFonts w:ascii="Garamond" w:hAnsi="Garamond" w:cs="Arial"/>
          <w:lang w:val="en-GB"/>
        </w:rPr>
        <w:t xml:space="preserve"> Weaver, W. (1949): </w:t>
      </w:r>
      <w:r w:rsidRPr="0087705A">
        <w:rPr>
          <w:rFonts w:ascii="Garamond" w:hAnsi="Garamond" w:cs="Arial"/>
          <w:i/>
          <w:lang w:val="en-GB"/>
        </w:rPr>
        <w:t>The mathematical Theory of Communication.</w:t>
      </w:r>
      <w:r w:rsidRPr="00BA68A1">
        <w:rPr>
          <w:rFonts w:ascii="Garamond" w:hAnsi="Garamond" w:cs="Arial"/>
          <w:lang w:val="en-GB"/>
        </w:rPr>
        <w:t xml:space="preserve"> </w:t>
      </w:r>
      <w:r w:rsidRPr="00BA68A1">
        <w:rPr>
          <w:rFonts w:ascii="Garamond" w:hAnsi="Garamond" w:cs="Arial"/>
        </w:rPr>
        <w:t xml:space="preserve">Urbana: The University of Illinois Press. </w:t>
      </w:r>
    </w:p>
    <w:p w14:paraId="40A5346A" w14:textId="77777777" w:rsidR="00F3620B" w:rsidRPr="0087705A" w:rsidRDefault="000D7212" w:rsidP="00895F97">
      <w:pPr>
        <w:keepNext/>
        <w:numPr>
          <w:ilvl w:val="0"/>
          <w:numId w:val="2"/>
        </w:numPr>
        <w:tabs>
          <w:tab w:val="clear" w:pos="720"/>
          <w:tab w:val="num" w:pos="567"/>
        </w:tabs>
        <w:spacing w:line="360" w:lineRule="auto"/>
        <w:ind w:left="714" w:hanging="357"/>
        <w:jc w:val="both"/>
        <w:rPr>
          <w:rFonts w:ascii="Garamond" w:hAnsi="Garamond" w:cs="Arial"/>
          <w:i/>
        </w:rPr>
      </w:pPr>
      <w:r>
        <w:rPr>
          <w:rFonts w:ascii="Garamond" w:hAnsi="Garamond" w:cs="Arial"/>
          <w:i/>
        </w:rPr>
        <w:t>Un autor citado varias</w:t>
      </w:r>
      <w:r w:rsidR="00F3620B" w:rsidRPr="0087705A">
        <w:rPr>
          <w:rFonts w:ascii="Garamond" w:hAnsi="Garamond" w:cs="Arial"/>
          <w:i/>
        </w:rPr>
        <w:t xml:space="preserve"> veces:</w:t>
      </w:r>
    </w:p>
    <w:p w14:paraId="1CD88FA4" w14:textId="77777777" w:rsidR="00F3620B" w:rsidRPr="0087705A" w:rsidRDefault="00F3620B" w:rsidP="000D7212">
      <w:pPr>
        <w:keepNext/>
        <w:spacing w:after="240" w:line="360" w:lineRule="auto"/>
        <w:ind w:left="360"/>
        <w:jc w:val="both"/>
        <w:rPr>
          <w:rFonts w:ascii="Garamond" w:hAnsi="Garamond" w:cs="Arial"/>
        </w:rPr>
      </w:pPr>
      <w:r w:rsidRPr="0087705A">
        <w:rPr>
          <w:rFonts w:ascii="Garamond" w:hAnsi="Garamond" w:cs="Arial"/>
        </w:rPr>
        <w:t xml:space="preserve">Wolf, Mauro (1987): </w:t>
      </w:r>
      <w:r w:rsidRPr="0087705A">
        <w:rPr>
          <w:rFonts w:ascii="Garamond" w:hAnsi="Garamond" w:cs="Arial"/>
          <w:i/>
          <w:iCs/>
        </w:rPr>
        <w:t>La investigación de la comunicación de masas. Crítica y perspectivas</w:t>
      </w:r>
      <w:r w:rsidRPr="0087705A">
        <w:rPr>
          <w:rFonts w:ascii="Garamond" w:hAnsi="Garamond" w:cs="Arial"/>
        </w:rPr>
        <w:t>. Barcelona: Paidós.</w:t>
      </w:r>
    </w:p>
    <w:p w14:paraId="3B0B44D8" w14:textId="77777777" w:rsidR="00F3620B" w:rsidRPr="00BA68A1" w:rsidRDefault="00F3620B" w:rsidP="000D7212">
      <w:pPr>
        <w:keepNext/>
        <w:spacing w:after="240" w:line="360" w:lineRule="auto"/>
        <w:ind w:left="360"/>
        <w:jc w:val="both"/>
        <w:rPr>
          <w:rFonts w:ascii="Garamond" w:hAnsi="Garamond" w:cs="Arial"/>
        </w:rPr>
      </w:pPr>
      <w:r w:rsidRPr="0087705A">
        <w:rPr>
          <w:rFonts w:ascii="Garamond" w:hAnsi="Garamond" w:cs="Arial"/>
        </w:rPr>
        <w:t xml:space="preserve">---- (1994): </w:t>
      </w:r>
      <w:r w:rsidRPr="0087705A">
        <w:rPr>
          <w:rFonts w:ascii="Garamond" w:hAnsi="Garamond" w:cs="Arial"/>
          <w:i/>
        </w:rPr>
        <w:t>Los efectos sociales de los media</w:t>
      </w:r>
      <w:r w:rsidRPr="0087705A">
        <w:rPr>
          <w:rFonts w:ascii="Garamond" w:hAnsi="Garamond" w:cs="Arial"/>
        </w:rPr>
        <w:t>. Barcelona: Paidós.</w:t>
      </w:r>
    </w:p>
    <w:p w14:paraId="3A5CEA23" w14:textId="77777777" w:rsidR="00F3620B" w:rsidRPr="0087705A" w:rsidRDefault="00F3620B" w:rsidP="00895F97">
      <w:pPr>
        <w:numPr>
          <w:ilvl w:val="0"/>
          <w:numId w:val="2"/>
        </w:numPr>
        <w:tabs>
          <w:tab w:val="clear" w:pos="720"/>
          <w:tab w:val="num" w:pos="567"/>
        </w:tabs>
        <w:spacing w:line="360" w:lineRule="auto"/>
        <w:ind w:left="714" w:hanging="357"/>
        <w:jc w:val="both"/>
        <w:rPr>
          <w:rFonts w:ascii="Garamond" w:hAnsi="Garamond" w:cs="Arial"/>
          <w:i/>
        </w:rPr>
      </w:pPr>
      <w:r w:rsidRPr="0087705A">
        <w:rPr>
          <w:rFonts w:ascii="Garamond" w:hAnsi="Garamond" w:cs="Arial"/>
          <w:i/>
        </w:rPr>
        <w:t>Autor de un capítulo en libro colectivo:</w:t>
      </w:r>
    </w:p>
    <w:p w14:paraId="198F0820" w14:textId="77777777" w:rsidR="00F3620B" w:rsidRPr="005F1F7F" w:rsidRDefault="005F1F7F" w:rsidP="00BA68A1">
      <w:pPr>
        <w:spacing w:after="240" w:line="360" w:lineRule="auto"/>
        <w:ind w:left="360"/>
        <w:jc w:val="both"/>
        <w:rPr>
          <w:rFonts w:ascii="Garamond" w:hAnsi="Garamond" w:cs="Arial"/>
          <w:bCs/>
        </w:rPr>
      </w:pPr>
      <w:r>
        <w:rPr>
          <w:rFonts w:ascii="Garamond" w:hAnsi="Garamond" w:cs="Arial"/>
          <w:bCs/>
        </w:rPr>
        <w:t>Tuchman, Gaye (1993): “</w:t>
      </w:r>
      <w:r w:rsidR="00F3620B" w:rsidRPr="005F1F7F">
        <w:rPr>
          <w:rFonts w:ascii="Garamond" w:hAnsi="Garamond" w:cs="Arial"/>
          <w:bCs/>
        </w:rPr>
        <w:t>Métodos cualitativo</w:t>
      </w:r>
      <w:r>
        <w:rPr>
          <w:rFonts w:ascii="Garamond" w:hAnsi="Garamond" w:cs="Arial"/>
          <w:bCs/>
        </w:rPr>
        <w:t>s en el estudio de las noticias”</w:t>
      </w:r>
      <w:r w:rsidR="00F3620B" w:rsidRPr="005F1F7F">
        <w:rPr>
          <w:rFonts w:ascii="Garamond" w:hAnsi="Garamond" w:cs="Arial"/>
          <w:bCs/>
        </w:rPr>
        <w:t xml:space="preserve">. En K. B. Jensen y N. W. Jankowski (eds.), </w:t>
      </w:r>
      <w:r w:rsidR="00F3620B" w:rsidRPr="005F1F7F">
        <w:rPr>
          <w:rFonts w:ascii="Garamond" w:hAnsi="Garamond" w:cs="Arial"/>
          <w:bCs/>
          <w:i/>
          <w:iCs/>
        </w:rPr>
        <w:t>Metodologías cualitativas de investigación en comunicación de masas</w:t>
      </w:r>
      <w:r w:rsidR="00F3620B" w:rsidRPr="005F1F7F">
        <w:rPr>
          <w:rFonts w:ascii="Garamond" w:hAnsi="Garamond" w:cs="Arial"/>
          <w:bCs/>
        </w:rPr>
        <w:t xml:space="preserve"> (pp. 99-115). Barcelona: Bosch. </w:t>
      </w:r>
    </w:p>
    <w:p w14:paraId="1F376B13" w14:textId="77777777" w:rsidR="00F3620B" w:rsidRPr="00BA68A1" w:rsidRDefault="00F3620B" w:rsidP="00895F97">
      <w:pPr>
        <w:numPr>
          <w:ilvl w:val="0"/>
          <w:numId w:val="2"/>
        </w:numPr>
        <w:tabs>
          <w:tab w:val="clear" w:pos="720"/>
          <w:tab w:val="num" w:pos="567"/>
        </w:tabs>
        <w:spacing w:line="360" w:lineRule="auto"/>
        <w:ind w:left="714" w:hanging="357"/>
        <w:jc w:val="both"/>
        <w:rPr>
          <w:rFonts w:ascii="Garamond" w:hAnsi="Garamond" w:cs="Arial"/>
          <w:i/>
        </w:rPr>
      </w:pPr>
      <w:r w:rsidRPr="00BA68A1">
        <w:rPr>
          <w:rFonts w:ascii="Garamond" w:hAnsi="Garamond" w:cs="Arial"/>
          <w:i/>
        </w:rPr>
        <w:lastRenderedPageBreak/>
        <w:t>Autor de artículo en revista:</w:t>
      </w:r>
    </w:p>
    <w:p w14:paraId="2C137B44" w14:textId="77777777" w:rsidR="00F3620B" w:rsidRPr="00B33902" w:rsidRDefault="00F3620B" w:rsidP="00BA68A1">
      <w:pPr>
        <w:spacing w:after="240" w:line="360" w:lineRule="auto"/>
        <w:ind w:left="360"/>
        <w:jc w:val="both"/>
        <w:rPr>
          <w:rFonts w:ascii="Garamond" w:hAnsi="Garamond" w:cs="Arial"/>
          <w:bCs/>
          <w:lang w:val="en-GB"/>
        </w:rPr>
      </w:pPr>
      <w:r w:rsidRPr="00B33902">
        <w:rPr>
          <w:rFonts w:ascii="Garamond" w:hAnsi="Garamond" w:cs="Arial"/>
          <w:bCs/>
          <w:lang w:val="en-GB"/>
        </w:rPr>
        <w:t>Meyrowitz, Joshua (2</w:t>
      </w:r>
      <w:r w:rsidR="000363BE">
        <w:rPr>
          <w:rFonts w:ascii="Garamond" w:hAnsi="Garamond" w:cs="Arial"/>
          <w:bCs/>
          <w:lang w:val="en-GB"/>
        </w:rPr>
        <w:t>008): “</w:t>
      </w:r>
      <w:r w:rsidRPr="00B33902">
        <w:rPr>
          <w:rFonts w:ascii="Garamond" w:hAnsi="Garamond" w:cs="Arial"/>
          <w:bCs/>
          <w:lang w:val="en-GB"/>
        </w:rPr>
        <w:t>Power, pleasure, patterns: Intersectin</w:t>
      </w:r>
      <w:r w:rsidR="000363BE">
        <w:rPr>
          <w:rFonts w:ascii="Garamond" w:hAnsi="Garamond" w:cs="Arial"/>
          <w:bCs/>
          <w:lang w:val="en-GB"/>
        </w:rPr>
        <w:t>g narratives of media influence”</w:t>
      </w:r>
      <w:r w:rsidRPr="00B33902">
        <w:rPr>
          <w:rFonts w:ascii="Garamond" w:hAnsi="Garamond" w:cs="Arial"/>
          <w:bCs/>
          <w:lang w:val="en-GB"/>
        </w:rPr>
        <w:t>.</w:t>
      </w:r>
      <w:r w:rsidR="000363BE">
        <w:rPr>
          <w:rFonts w:ascii="Garamond" w:hAnsi="Garamond" w:cs="Arial"/>
          <w:bCs/>
          <w:lang w:val="en-GB"/>
        </w:rPr>
        <w:t xml:space="preserve"> En</w:t>
      </w:r>
      <w:r w:rsidRPr="00B33902">
        <w:rPr>
          <w:rFonts w:ascii="Garamond" w:hAnsi="Garamond" w:cs="Arial"/>
          <w:bCs/>
          <w:lang w:val="en-GB"/>
        </w:rPr>
        <w:t xml:space="preserve"> </w:t>
      </w:r>
      <w:r w:rsidRPr="00B33902">
        <w:rPr>
          <w:rFonts w:ascii="Garamond" w:hAnsi="Garamond" w:cs="Arial"/>
          <w:bCs/>
          <w:i/>
          <w:iCs/>
          <w:lang w:val="en-GB"/>
        </w:rPr>
        <w:t>Journal of Communication</w:t>
      </w:r>
      <w:r w:rsidRPr="00B33902">
        <w:rPr>
          <w:rFonts w:ascii="Garamond" w:hAnsi="Garamond" w:cs="Arial"/>
          <w:bCs/>
          <w:lang w:val="en-GB"/>
        </w:rPr>
        <w:t>, 58 (4), pp. 641-663</w:t>
      </w:r>
    </w:p>
    <w:p w14:paraId="026C9E7F" w14:textId="77777777" w:rsidR="00F3620B" w:rsidRPr="00BA68A1" w:rsidRDefault="00F3620B" w:rsidP="00895F97">
      <w:pPr>
        <w:numPr>
          <w:ilvl w:val="0"/>
          <w:numId w:val="2"/>
        </w:numPr>
        <w:tabs>
          <w:tab w:val="clear" w:pos="720"/>
          <w:tab w:val="num" w:pos="567"/>
        </w:tabs>
        <w:spacing w:line="360" w:lineRule="auto"/>
        <w:ind w:left="714" w:hanging="357"/>
        <w:jc w:val="both"/>
        <w:rPr>
          <w:rFonts w:ascii="Garamond" w:hAnsi="Garamond" w:cs="Arial"/>
          <w:i/>
        </w:rPr>
      </w:pPr>
      <w:r w:rsidRPr="00BA68A1">
        <w:rPr>
          <w:rFonts w:ascii="Garamond" w:hAnsi="Garamond" w:cs="Arial"/>
          <w:i/>
        </w:rPr>
        <w:t>Autor de artículo publicado en un sitioweb:</w:t>
      </w:r>
    </w:p>
    <w:p w14:paraId="1C0929DB" w14:textId="77777777" w:rsidR="00F3620B" w:rsidRPr="00BA68A1" w:rsidRDefault="00F3620B" w:rsidP="00BA68A1">
      <w:pPr>
        <w:pStyle w:val="Textonotapie"/>
        <w:spacing w:after="240" w:line="360" w:lineRule="auto"/>
        <w:ind w:left="360"/>
        <w:jc w:val="both"/>
        <w:rPr>
          <w:rFonts w:ascii="Garamond" w:hAnsi="Garamond" w:cs="Arial"/>
          <w:sz w:val="24"/>
          <w:szCs w:val="24"/>
          <w:lang w:val="it-IT"/>
        </w:rPr>
      </w:pPr>
      <w:r w:rsidRPr="00BA68A1">
        <w:rPr>
          <w:rFonts w:ascii="Garamond" w:hAnsi="Garamond" w:cs="Arial"/>
          <w:sz w:val="24"/>
          <w:szCs w:val="24"/>
          <w:lang w:val="en-GB"/>
        </w:rPr>
        <w:t xml:space="preserve">Aames, Ethan (2005): “Interview: Tom Cruise and Steven Spielberg on </w:t>
      </w:r>
      <w:r w:rsidRPr="00BA68A1">
        <w:rPr>
          <w:rFonts w:ascii="Garamond" w:hAnsi="Garamond" w:cs="Arial"/>
          <w:i/>
          <w:sz w:val="24"/>
          <w:szCs w:val="24"/>
          <w:lang w:val="en-GB"/>
        </w:rPr>
        <w:t xml:space="preserve">War of the </w:t>
      </w:r>
      <w:r w:rsidRPr="006259BD">
        <w:rPr>
          <w:rFonts w:ascii="Garamond" w:hAnsi="Garamond" w:cs="Arial"/>
          <w:i/>
          <w:color w:val="000000"/>
          <w:sz w:val="24"/>
          <w:szCs w:val="24"/>
          <w:lang w:val="en-GB"/>
        </w:rPr>
        <w:t>Worlds</w:t>
      </w:r>
      <w:r w:rsidRPr="006259BD">
        <w:rPr>
          <w:rFonts w:ascii="Garamond" w:hAnsi="Garamond" w:cs="Arial"/>
          <w:color w:val="000000"/>
          <w:sz w:val="24"/>
          <w:szCs w:val="24"/>
          <w:lang w:val="en-GB"/>
        </w:rPr>
        <w:t xml:space="preserve">”. </w:t>
      </w:r>
      <w:r w:rsidR="000D7212" w:rsidRPr="00B10729">
        <w:rPr>
          <w:rFonts w:ascii="Garamond" w:hAnsi="Garamond" w:cs="Arial"/>
          <w:color w:val="000000"/>
          <w:sz w:val="24"/>
          <w:szCs w:val="24"/>
          <w:lang w:val="es-ES_tradnl"/>
        </w:rPr>
        <w:t xml:space="preserve">En </w:t>
      </w:r>
      <w:r w:rsidRPr="006259BD">
        <w:rPr>
          <w:rFonts w:ascii="Garamond" w:hAnsi="Garamond" w:cs="Arial"/>
          <w:i/>
          <w:color w:val="000000"/>
          <w:sz w:val="24"/>
          <w:szCs w:val="24"/>
        </w:rPr>
        <w:t>Cinema Confidential</w:t>
      </w:r>
      <w:r w:rsidRPr="006259BD">
        <w:rPr>
          <w:rFonts w:ascii="Garamond" w:hAnsi="Garamond" w:cs="Arial"/>
          <w:color w:val="000000"/>
          <w:sz w:val="24"/>
          <w:szCs w:val="24"/>
        </w:rPr>
        <w:t xml:space="preserve">, June 28. Consultado el 30 de mayo de 2010 en </w:t>
      </w:r>
      <w:hyperlink r:id="rId8" w:history="1">
        <w:r w:rsidRPr="006259BD">
          <w:rPr>
            <w:rStyle w:val="Hipervnculo"/>
            <w:rFonts w:ascii="Garamond" w:hAnsi="Garamond" w:cs="Arial"/>
            <w:color w:val="000000"/>
            <w:sz w:val="24"/>
            <w:szCs w:val="24"/>
          </w:rPr>
          <w:t>www.cinecon.com/news.php?id=0506281</w:t>
        </w:r>
      </w:hyperlink>
    </w:p>
    <w:p w14:paraId="2697877C" w14:textId="77777777" w:rsidR="00F3620B" w:rsidRPr="006259BD" w:rsidRDefault="00F3620B" w:rsidP="006259BD">
      <w:pPr>
        <w:pStyle w:val="Textonotapie"/>
        <w:spacing w:line="360" w:lineRule="auto"/>
        <w:ind w:left="357"/>
        <w:jc w:val="both"/>
        <w:rPr>
          <w:rFonts w:ascii="Garamond" w:hAnsi="Garamond" w:cs="Arial"/>
          <w:sz w:val="24"/>
          <w:szCs w:val="24"/>
          <w:lang w:val="it-IT"/>
        </w:rPr>
      </w:pPr>
      <w:r w:rsidRPr="006259BD">
        <w:rPr>
          <w:rFonts w:ascii="Garamond" w:hAnsi="Garamond" w:cs="Arial"/>
          <w:sz w:val="24"/>
          <w:szCs w:val="24"/>
          <w:lang w:val="it-IT"/>
        </w:rPr>
        <w:t xml:space="preserve">En el caso de que el recurso electrónico </w:t>
      </w:r>
      <w:r w:rsidR="006259BD" w:rsidRPr="006259BD">
        <w:rPr>
          <w:rFonts w:ascii="Garamond" w:hAnsi="Garamond" w:cs="Arial"/>
          <w:sz w:val="24"/>
          <w:szCs w:val="24"/>
          <w:lang w:val="it-IT"/>
        </w:rPr>
        <w:t>disponga de DOI (Digital Objects Identifier)</w:t>
      </w:r>
      <w:r w:rsidRPr="006259BD">
        <w:rPr>
          <w:rFonts w:ascii="Garamond" w:hAnsi="Garamond" w:cs="Arial"/>
          <w:sz w:val="24"/>
          <w:szCs w:val="24"/>
          <w:lang w:val="it-IT"/>
        </w:rPr>
        <w:t xml:space="preserve">, </w:t>
      </w:r>
      <w:r w:rsidR="006259BD" w:rsidRPr="006259BD">
        <w:rPr>
          <w:rFonts w:ascii="Garamond" w:hAnsi="Garamond" w:cs="Arial"/>
          <w:sz w:val="24"/>
          <w:szCs w:val="24"/>
          <w:lang w:val="it-IT"/>
        </w:rPr>
        <w:t>se debe indicar éste en lugar de</w:t>
      </w:r>
      <w:r w:rsidRPr="006259BD">
        <w:rPr>
          <w:rFonts w:ascii="Garamond" w:hAnsi="Garamond" w:cs="Arial"/>
          <w:sz w:val="24"/>
          <w:szCs w:val="24"/>
          <w:lang w:val="it-IT"/>
        </w:rPr>
        <w:t xml:space="preserve"> la dirección web</w:t>
      </w:r>
      <w:r w:rsidR="006259BD" w:rsidRPr="006259BD">
        <w:rPr>
          <w:rFonts w:ascii="Garamond" w:hAnsi="Garamond" w:cs="Arial"/>
          <w:sz w:val="24"/>
          <w:szCs w:val="24"/>
          <w:lang w:val="it-IT"/>
        </w:rPr>
        <w:t xml:space="preserve">: </w:t>
      </w:r>
    </w:p>
    <w:p w14:paraId="1E35711F" w14:textId="77777777" w:rsidR="00F3620B" w:rsidRPr="006259BD" w:rsidRDefault="00F3620B" w:rsidP="001B2503">
      <w:pPr>
        <w:spacing w:after="240" w:line="360" w:lineRule="auto"/>
        <w:ind w:left="357"/>
        <w:jc w:val="both"/>
        <w:rPr>
          <w:rFonts w:ascii="Garamond" w:hAnsi="Garamond" w:cs="Arial"/>
          <w:bCs/>
          <w:lang w:val="en-GB"/>
        </w:rPr>
      </w:pPr>
      <w:r w:rsidRPr="006259BD">
        <w:rPr>
          <w:rFonts w:ascii="Garamond" w:hAnsi="Garamond" w:cs="Arial"/>
          <w:bCs/>
          <w:lang w:val="en-GB"/>
        </w:rPr>
        <w:t xml:space="preserve">Kozinets, R.V., de Valck, K., Andrea C., Wojnicki, A.C.  y Wilner, S.J.S. (2010): “Networked Narratives: Understanding Word-of-Mouth Marketing in Online Communities”. </w:t>
      </w:r>
      <w:r w:rsidRPr="006259BD">
        <w:rPr>
          <w:rFonts w:ascii="Garamond" w:hAnsi="Garamond" w:cs="Arial"/>
          <w:bCs/>
          <w:i/>
          <w:lang w:val="en-GB"/>
        </w:rPr>
        <w:t>Journal of Marketing</w:t>
      </w:r>
      <w:r w:rsidRPr="006259BD">
        <w:rPr>
          <w:rFonts w:ascii="Garamond" w:hAnsi="Garamond" w:cs="Arial"/>
          <w:bCs/>
          <w:lang w:val="en-GB"/>
        </w:rPr>
        <w:t>, 74 (2), 71-89. doi: 10.1509/jmkg.74.2.71</w:t>
      </w:r>
    </w:p>
    <w:p w14:paraId="03417A46" w14:textId="77777777" w:rsidR="00F3620B" w:rsidRPr="001B2503" w:rsidRDefault="00F3620B" w:rsidP="00895F97">
      <w:pPr>
        <w:numPr>
          <w:ilvl w:val="0"/>
          <w:numId w:val="4"/>
        </w:numPr>
        <w:tabs>
          <w:tab w:val="clear" w:pos="473"/>
          <w:tab w:val="num" w:pos="567"/>
        </w:tabs>
        <w:spacing w:line="360" w:lineRule="auto"/>
        <w:ind w:left="471" w:hanging="187"/>
        <w:jc w:val="both"/>
        <w:rPr>
          <w:rFonts w:ascii="Garamond" w:hAnsi="Garamond" w:cs="Arial"/>
          <w:i/>
          <w:lang w:val="en-GB"/>
        </w:rPr>
      </w:pPr>
      <w:r w:rsidRPr="001B2503">
        <w:rPr>
          <w:rFonts w:ascii="Garamond" w:hAnsi="Garamond" w:cs="Arial"/>
          <w:i/>
          <w:lang w:val="en-GB"/>
        </w:rPr>
        <w:t>Películas</w:t>
      </w:r>
    </w:p>
    <w:p w14:paraId="01FC71E7" w14:textId="77777777" w:rsidR="00F3620B" w:rsidRPr="001B2503" w:rsidRDefault="00F3620B" w:rsidP="000363BE">
      <w:pPr>
        <w:autoSpaceDE w:val="0"/>
        <w:autoSpaceDN w:val="0"/>
        <w:adjustRightInd w:val="0"/>
        <w:spacing w:after="240" w:line="360" w:lineRule="auto"/>
        <w:ind w:left="284"/>
        <w:jc w:val="both"/>
        <w:rPr>
          <w:rFonts w:ascii="Garamond" w:hAnsi="Garamond" w:cs="Arial"/>
        </w:rPr>
      </w:pPr>
      <w:r w:rsidRPr="001B2503">
        <w:rPr>
          <w:rFonts w:ascii="Garamond" w:hAnsi="Garamond" w:cs="Arial"/>
        </w:rPr>
        <w:t xml:space="preserve">Nombre del filme en su idioma original. (año de realización) Película dirigida por nombre del director. Lugar de realización, casa productora. [Tipo de medio o soporte] </w:t>
      </w:r>
    </w:p>
    <w:p w14:paraId="4CAA4D50" w14:textId="77777777" w:rsidR="00F3620B" w:rsidRPr="001B2503" w:rsidRDefault="00F3620B" w:rsidP="001B2503">
      <w:pPr>
        <w:autoSpaceDE w:val="0"/>
        <w:autoSpaceDN w:val="0"/>
        <w:adjustRightInd w:val="0"/>
        <w:spacing w:line="360" w:lineRule="auto"/>
        <w:ind w:left="425"/>
        <w:jc w:val="both"/>
        <w:rPr>
          <w:rFonts w:ascii="Garamond" w:hAnsi="Garamond" w:cs="Arial"/>
        </w:rPr>
      </w:pPr>
      <w:r w:rsidRPr="001B2503">
        <w:rPr>
          <w:rFonts w:ascii="Garamond" w:hAnsi="Garamond" w:cs="Arial"/>
        </w:rPr>
        <w:t xml:space="preserve">Ejemplo: </w:t>
      </w:r>
    </w:p>
    <w:p w14:paraId="3C64CED9" w14:textId="77777777" w:rsidR="00F3620B" w:rsidRPr="001B2503" w:rsidRDefault="00F3620B" w:rsidP="00BA68A1">
      <w:pPr>
        <w:spacing w:after="240" w:line="360" w:lineRule="auto"/>
        <w:ind w:left="426"/>
        <w:jc w:val="both"/>
        <w:rPr>
          <w:rFonts w:ascii="Garamond" w:hAnsi="Garamond" w:cs="Arial"/>
        </w:rPr>
      </w:pPr>
      <w:r w:rsidRPr="001B2503">
        <w:rPr>
          <w:rFonts w:ascii="Garamond" w:hAnsi="Garamond" w:cs="Arial"/>
          <w:i/>
        </w:rPr>
        <w:t>Avatar</w:t>
      </w:r>
      <w:r w:rsidRPr="001B2503">
        <w:rPr>
          <w:rFonts w:ascii="Garamond" w:hAnsi="Garamond" w:cs="Arial"/>
        </w:rPr>
        <w:t xml:space="preserve"> (2009) Película dirigida por James Cameron, Estados Unidos / 20th Century Fox / Lightstorm Entertainment / Giant Studios Inc. [DVD]</w:t>
      </w:r>
    </w:p>
    <w:p w14:paraId="02603666" w14:textId="77777777" w:rsidR="00F3620B" w:rsidRPr="001B2503" w:rsidRDefault="00F3620B" w:rsidP="00F1588E">
      <w:pPr>
        <w:numPr>
          <w:ilvl w:val="0"/>
          <w:numId w:val="4"/>
        </w:numPr>
        <w:tabs>
          <w:tab w:val="clear" w:pos="473"/>
          <w:tab w:val="num" w:pos="567"/>
        </w:tabs>
        <w:spacing w:line="360" w:lineRule="auto"/>
        <w:ind w:left="471" w:hanging="187"/>
        <w:jc w:val="both"/>
        <w:rPr>
          <w:rFonts w:ascii="Garamond" w:hAnsi="Garamond" w:cs="Arial"/>
          <w:i/>
          <w:lang w:val="en-GB"/>
        </w:rPr>
      </w:pPr>
      <w:r w:rsidRPr="001B2503">
        <w:rPr>
          <w:rFonts w:ascii="Garamond" w:hAnsi="Garamond" w:cs="Arial"/>
          <w:i/>
          <w:lang w:val="en-GB"/>
        </w:rPr>
        <w:t>Series de televisión</w:t>
      </w:r>
    </w:p>
    <w:p w14:paraId="4013992F" w14:textId="77777777" w:rsidR="00F3620B" w:rsidRPr="001B2503" w:rsidRDefault="00F3620B" w:rsidP="000363BE">
      <w:pPr>
        <w:spacing w:after="240" w:line="360" w:lineRule="auto"/>
        <w:ind w:left="284"/>
        <w:jc w:val="both"/>
        <w:rPr>
          <w:rFonts w:ascii="Garamond" w:hAnsi="Garamond" w:cs="Arial"/>
        </w:rPr>
      </w:pPr>
      <w:r w:rsidRPr="001B2503">
        <w:rPr>
          <w:rFonts w:ascii="Garamond" w:hAnsi="Garamond" w:cs="Arial"/>
        </w:rPr>
        <w:t>Nombre de la serie, número de temporada -episodio, Nombre del episodio en cursivas. (año de producción), lugar de realización, casa productora, fecha de transmisión, [Formato del soporte]</w:t>
      </w:r>
    </w:p>
    <w:p w14:paraId="4AE86768" w14:textId="77777777" w:rsidR="00F3620B" w:rsidRPr="001B2503" w:rsidRDefault="00F3620B" w:rsidP="00895F97">
      <w:pPr>
        <w:spacing w:line="360" w:lineRule="auto"/>
        <w:ind w:firstLine="284"/>
        <w:jc w:val="both"/>
        <w:rPr>
          <w:rFonts w:ascii="Garamond" w:hAnsi="Garamond" w:cs="Arial"/>
        </w:rPr>
      </w:pPr>
      <w:r w:rsidRPr="001B2503">
        <w:rPr>
          <w:rFonts w:ascii="Garamond" w:hAnsi="Garamond" w:cs="Arial"/>
        </w:rPr>
        <w:t>Ejemplo:</w:t>
      </w:r>
    </w:p>
    <w:p w14:paraId="50D3EEA0" w14:textId="77777777" w:rsidR="007E3602" w:rsidRPr="007B766A" w:rsidRDefault="00F3620B" w:rsidP="007B766A">
      <w:pPr>
        <w:spacing w:after="240" w:line="360" w:lineRule="auto"/>
        <w:ind w:left="284"/>
        <w:jc w:val="both"/>
        <w:rPr>
          <w:rFonts w:ascii="Garamond" w:hAnsi="Garamond" w:cs="Arial"/>
        </w:rPr>
      </w:pPr>
      <w:r w:rsidRPr="001B2503">
        <w:rPr>
          <w:rFonts w:ascii="Garamond" w:hAnsi="Garamond" w:cs="Arial"/>
        </w:rPr>
        <w:lastRenderedPageBreak/>
        <w:t xml:space="preserve">White Collar, Temporada 1, episodio 3, </w:t>
      </w:r>
      <w:r w:rsidRPr="001B2503">
        <w:rPr>
          <w:rFonts w:ascii="Garamond" w:hAnsi="Garamond" w:cs="Arial"/>
          <w:i/>
        </w:rPr>
        <w:t>El libro de horas</w:t>
      </w:r>
      <w:r w:rsidRPr="001B2503">
        <w:rPr>
          <w:rFonts w:ascii="Garamond" w:hAnsi="Garamond" w:cs="Arial"/>
        </w:rPr>
        <w:t xml:space="preserve"> (2009), Estados Unidos, USA </w:t>
      </w:r>
      <w:r w:rsidR="007E3602" w:rsidRPr="007E3602">
        <w:rPr>
          <w:rFonts w:ascii="Garamond" w:hAnsi="Garamond"/>
        </w:rPr>
        <w:t>Network, [DVD]</w:t>
      </w:r>
    </w:p>
    <w:p w14:paraId="6D7654E7" w14:textId="77777777" w:rsidR="007E3602" w:rsidRPr="007E3602" w:rsidRDefault="007E3602" w:rsidP="007E3602">
      <w:pPr>
        <w:autoSpaceDE w:val="0"/>
        <w:autoSpaceDN w:val="0"/>
        <w:adjustRightInd w:val="0"/>
        <w:spacing w:after="240" w:line="360" w:lineRule="auto"/>
        <w:jc w:val="both"/>
        <w:rPr>
          <w:rFonts w:ascii="Garamond" w:hAnsi="Garamond"/>
          <w:b/>
        </w:rPr>
      </w:pPr>
      <w:r>
        <w:rPr>
          <w:rFonts w:ascii="Garamond" w:hAnsi="Garamond"/>
        </w:rPr>
        <w:br w:type="page"/>
      </w:r>
      <w:r w:rsidRPr="007E3602">
        <w:rPr>
          <w:rFonts w:ascii="Garamond" w:hAnsi="Garamond"/>
          <w:b/>
        </w:rPr>
        <w:lastRenderedPageBreak/>
        <w:t>Notas a pie de página</w:t>
      </w:r>
    </w:p>
    <w:p w14:paraId="6FA40785" w14:textId="77777777" w:rsidR="007E3602" w:rsidRPr="007E3602" w:rsidRDefault="007E3602" w:rsidP="007E3602">
      <w:pPr>
        <w:autoSpaceDE w:val="0"/>
        <w:autoSpaceDN w:val="0"/>
        <w:adjustRightInd w:val="0"/>
        <w:spacing w:after="240" w:line="360" w:lineRule="auto"/>
        <w:jc w:val="both"/>
        <w:rPr>
          <w:rFonts w:ascii="Garamond" w:hAnsi="Garamond"/>
        </w:rPr>
      </w:pPr>
      <w:r w:rsidRPr="007E3602">
        <w:rPr>
          <w:rFonts w:ascii="Garamond" w:hAnsi="Garamond"/>
        </w:rPr>
        <w:t xml:space="preserve">El autor podrá hacer comentarios sobre el texto mediante notas al pie de página, siempre que sean imprescindibles. Para ello se empleará una numeración consecutiva mediante superíndices al término del comentario: </w:t>
      </w:r>
      <w:r w:rsidRPr="007E3602">
        <w:rPr>
          <w:rFonts w:ascii="Garamond" w:hAnsi="Garamond"/>
          <w:vertAlign w:val="superscript"/>
        </w:rPr>
        <w:t>5</w:t>
      </w:r>
      <w:r w:rsidRPr="007E3602">
        <w:rPr>
          <w:rFonts w:ascii="Garamond" w:hAnsi="Garamond"/>
        </w:rPr>
        <w:t>.</w:t>
      </w:r>
    </w:p>
    <w:p w14:paraId="02C15ED9" w14:textId="77777777" w:rsidR="007E3602" w:rsidRPr="007E3602" w:rsidRDefault="007E3602" w:rsidP="007E3602">
      <w:pPr>
        <w:autoSpaceDE w:val="0"/>
        <w:autoSpaceDN w:val="0"/>
        <w:adjustRightInd w:val="0"/>
        <w:spacing w:after="240" w:line="360" w:lineRule="auto"/>
        <w:jc w:val="both"/>
        <w:rPr>
          <w:rFonts w:ascii="Garamond" w:hAnsi="Garamond"/>
        </w:rPr>
      </w:pPr>
    </w:p>
    <w:p w14:paraId="4F60631A" w14:textId="77777777" w:rsidR="007E3602" w:rsidRPr="007E3602" w:rsidRDefault="007E3602" w:rsidP="007E3602">
      <w:pPr>
        <w:autoSpaceDE w:val="0"/>
        <w:autoSpaceDN w:val="0"/>
        <w:adjustRightInd w:val="0"/>
        <w:spacing w:after="240" w:line="360" w:lineRule="auto"/>
        <w:jc w:val="both"/>
        <w:rPr>
          <w:rFonts w:ascii="Garamond" w:hAnsi="Garamond"/>
          <w:b/>
        </w:rPr>
      </w:pPr>
      <w:r w:rsidRPr="007E3602">
        <w:rPr>
          <w:rFonts w:ascii="Garamond" w:hAnsi="Garamond"/>
          <w:b/>
        </w:rPr>
        <w:t>Tablas, cuadros, figuras y gráficos</w:t>
      </w:r>
    </w:p>
    <w:p w14:paraId="3FC6C619" w14:textId="77777777" w:rsidR="007E3602" w:rsidRPr="007E3602" w:rsidRDefault="007E3602" w:rsidP="007E3602">
      <w:pPr>
        <w:autoSpaceDE w:val="0"/>
        <w:autoSpaceDN w:val="0"/>
        <w:adjustRightInd w:val="0"/>
        <w:spacing w:after="240" w:line="360" w:lineRule="auto"/>
        <w:jc w:val="both"/>
        <w:rPr>
          <w:rFonts w:ascii="Garamond" w:hAnsi="Garamond"/>
        </w:rPr>
      </w:pPr>
      <w:r w:rsidRPr="007E3602">
        <w:rPr>
          <w:rFonts w:ascii="Garamond" w:hAnsi="Garamond"/>
        </w:rPr>
        <w:t xml:space="preserve">Las tablas, cuadros, figuras y gráficos empleados en la memoria del TFG (si los hubiera) se incluirán en un anexo al final de la memoria, después de </w:t>
      </w:r>
      <w:smartTag w:uri="urn:schemas-microsoft-com:office:smarttags" w:element="PersonName">
        <w:smartTagPr>
          <w:attr w:name="ProductID" w:val="la Bibliograf￭a"/>
        </w:smartTagPr>
        <w:r w:rsidRPr="007E3602">
          <w:rPr>
            <w:rFonts w:ascii="Garamond" w:hAnsi="Garamond"/>
          </w:rPr>
          <w:t>la Bibliografía</w:t>
        </w:r>
      </w:smartTag>
      <w:r w:rsidR="007B766A">
        <w:rPr>
          <w:rFonts w:ascii="Garamond" w:hAnsi="Garamond"/>
        </w:rPr>
        <w:t>, o bien dentro del texto, siempre citando la fuente.</w:t>
      </w:r>
    </w:p>
    <w:p w14:paraId="47AA7BE8" w14:textId="77777777" w:rsidR="007E3602" w:rsidRPr="007E3602" w:rsidRDefault="007E3602" w:rsidP="007E3602">
      <w:pPr>
        <w:numPr>
          <w:ilvl w:val="0"/>
          <w:numId w:val="2"/>
        </w:numPr>
        <w:autoSpaceDE w:val="0"/>
        <w:autoSpaceDN w:val="0"/>
        <w:adjustRightInd w:val="0"/>
        <w:spacing w:after="240" w:line="360" w:lineRule="auto"/>
        <w:jc w:val="both"/>
        <w:rPr>
          <w:rFonts w:ascii="Garamond" w:hAnsi="Garamond"/>
        </w:rPr>
      </w:pPr>
      <w:r w:rsidRPr="007E3602">
        <w:rPr>
          <w:rFonts w:ascii="Garamond" w:hAnsi="Garamond"/>
        </w:rPr>
        <w:t>Las tablas se emplean para ofrecer datos numéricos</w:t>
      </w:r>
    </w:p>
    <w:p w14:paraId="7260506A" w14:textId="77777777" w:rsidR="007E3602" w:rsidRPr="007E3602" w:rsidRDefault="007E3602" w:rsidP="007E3602">
      <w:pPr>
        <w:numPr>
          <w:ilvl w:val="0"/>
          <w:numId w:val="2"/>
        </w:numPr>
        <w:autoSpaceDE w:val="0"/>
        <w:autoSpaceDN w:val="0"/>
        <w:adjustRightInd w:val="0"/>
        <w:spacing w:after="240" w:line="360" w:lineRule="auto"/>
        <w:jc w:val="both"/>
        <w:rPr>
          <w:rFonts w:ascii="Garamond" w:hAnsi="Garamond"/>
        </w:rPr>
      </w:pPr>
      <w:r w:rsidRPr="007E3602">
        <w:rPr>
          <w:rFonts w:ascii="Garamond" w:hAnsi="Garamond"/>
        </w:rPr>
        <w:t>Los cuadros presentan datos o informaciones textuales</w:t>
      </w:r>
    </w:p>
    <w:p w14:paraId="73F9EA3E" w14:textId="77777777" w:rsidR="007E3602" w:rsidRPr="007E3602" w:rsidRDefault="007E3602" w:rsidP="007E3602">
      <w:pPr>
        <w:numPr>
          <w:ilvl w:val="0"/>
          <w:numId w:val="2"/>
        </w:numPr>
        <w:autoSpaceDE w:val="0"/>
        <w:autoSpaceDN w:val="0"/>
        <w:adjustRightInd w:val="0"/>
        <w:spacing w:after="240" w:line="360" w:lineRule="auto"/>
        <w:jc w:val="both"/>
        <w:rPr>
          <w:rFonts w:ascii="Garamond" w:hAnsi="Garamond"/>
        </w:rPr>
      </w:pPr>
      <w:r w:rsidRPr="007E3602">
        <w:rPr>
          <w:rFonts w:ascii="Garamond" w:hAnsi="Garamond"/>
        </w:rPr>
        <w:t>Las figuras representan ideas mediante algún tipo de diseño gráfico</w:t>
      </w:r>
    </w:p>
    <w:p w14:paraId="559C308D" w14:textId="77777777" w:rsidR="007E3602" w:rsidRPr="007E3602" w:rsidRDefault="007E3602" w:rsidP="007E3602">
      <w:pPr>
        <w:numPr>
          <w:ilvl w:val="0"/>
          <w:numId w:val="2"/>
        </w:numPr>
        <w:autoSpaceDE w:val="0"/>
        <w:autoSpaceDN w:val="0"/>
        <w:adjustRightInd w:val="0"/>
        <w:spacing w:after="240" w:line="360" w:lineRule="auto"/>
        <w:jc w:val="both"/>
        <w:rPr>
          <w:rFonts w:ascii="Garamond" w:hAnsi="Garamond"/>
        </w:rPr>
      </w:pPr>
      <w:r w:rsidRPr="007E3602">
        <w:rPr>
          <w:rFonts w:ascii="Garamond" w:hAnsi="Garamond"/>
        </w:rPr>
        <w:t>Los gráficos representan datos cuantitativos mediante histogramas, diagramas, pictogramas, etc.</w:t>
      </w:r>
    </w:p>
    <w:p w14:paraId="63FF7DF1" w14:textId="77777777" w:rsidR="007E3602" w:rsidRDefault="007E3602" w:rsidP="007E3602">
      <w:pPr>
        <w:autoSpaceDE w:val="0"/>
        <w:autoSpaceDN w:val="0"/>
        <w:adjustRightInd w:val="0"/>
        <w:spacing w:after="240" w:line="360" w:lineRule="auto"/>
        <w:jc w:val="both"/>
        <w:rPr>
          <w:rFonts w:ascii="Garamond" w:hAnsi="Garamond"/>
        </w:rPr>
      </w:pPr>
      <w:r w:rsidRPr="007E3602">
        <w:rPr>
          <w:rFonts w:ascii="Garamond" w:hAnsi="Garamond"/>
        </w:rPr>
        <w:t>Todos ellos se numerarán de acuerdo con el sistema de doble numeración: primer número para el capítulo; el segundo número indicará el orden dentro del capítulo (el siguiente ejemplo se refiere a la tabla 3 del capítulo 5):</w:t>
      </w:r>
    </w:p>
    <w:p w14:paraId="5B8F75E5" w14:textId="77777777" w:rsidR="007B766A" w:rsidRPr="007B766A" w:rsidRDefault="007B766A" w:rsidP="007B766A">
      <w:pPr>
        <w:autoSpaceDE w:val="0"/>
        <w:autoSpaceDN w:val="0"/>
        <w:adjustRightInd w:val="0"/>
        <w:spacing w:after="240" w:line="360" w:lineRule="auto"/>
        <w:jc w:val="both"/>
        <w:rPr>
          <w:rFonts w:ascii="Garamond" w:hAnsi="Garamond"/>
          <w:i/>
        </w:rPr>
      </w:pPr>
      <w:r w:rsidRPr="007B766A">
        <w:rPr>
          <w:rFonts w:ascii="Garamond" w:hAnsi="Garamond"/>
          <w:i/>
        </w:rPr>
        <w:t>Tabla 5.3: Recaudación de la taquilla española en 2011-07-20. Fuente: elaboración propia</w:t>
      </w:r>
    </w:p>
    <w:p w14:paraId="29AAA8E3" w14:textId="77777777" w:rsidR="007B766A" w:rsidRPr="007E3602" w:rsidRDefault="007B766A" w:rsidP="007E3602">
      <w:pPr>
        <w:autoSpaceDE w:val="0"/>
        <w:autoSpaceDN w:val="0"/>
        <w:adjustRightInd w:val="0"/>
        <w:spacing w:after="240" w:line="360" w:lineRule="auto"/>
        <w:jc w:val="both"/>
        <w:rPr>
          <w:rFonts w:ascii="Garamond" w:hAnsi="Garamond"/>
        </w:rPr>
      </w:pPr>
    </w:p>
    <w:p w14:paraId="131DC603" w14:textId="77777777" w:rsidR="00A15880" w:rsidRPr="007B766A" w:rsidRDefault="007B766A" w:rsidP="004F51F7">
      <w:pPr>
        <w:autoSpaceDE w:val="0"/>
        <w:autoSpaceDN w:val="0"/>
        <w:adjustRightInd w:val="0"/>
        <w:spacing w:after="240" w:line="360" w:lineRule="auto"/>
        <w:jc w:val="both"/>
        <w:rPr>
          <w:rFonts w:ascii="Garamond" w:hAnsi="Garamond"/>
          <w:b/>
        </w:rPr>
      </w:pPr>
      <w:r w:rsidRPr="007B766A">
        <w:rPr>
          <w:rFonts w:ascii="Garamond" w:hAnsi="Garamond"/>
          <w:b/>
        </w:rPr>
        <w:t xml:space="preserve">Anexos: </w:t>
      </w:r>
    </w:p>
    <w:p w14:paraId="784227BE" w14:textId="77777777" w:rsidR="007B766A" w:rsidRPr="00BA68A1" w:rsidRDefault="007B766A" w:rsidP="004F51F7">
      <w:pPr>
        <w:autoSpaceDE w:val="0"/>
        <w:autoSpaceDN w:val="0"/>
        <w:adjustRightInd w:val="0"/>
        <w:spacing w:after="240" w:line="360" w:lineRule="auto"/>
        <w:jc w:val="both"/>
        <w:rPr>
          <w:rFonts w:ascii="Garamond" w:hAnsi="Garamond"/>
        </w:rPr>
      </w:pPr>
      <w:r>
        <w:rPr>
          <w:rFonts w:ascii="Garamond" w:hAnsi="Garamond"/>
        </w:rPr>
        <w:t xml:space="preserve">Solamente cuando sean imprescindibles. No hace falta incorporar como anexo el corpus de análisis. </w:t>
      </w:r>
    </w:p>
    <w:sectPr w:rsidR="007B766A" w:rsidRPr="00BA68A1" w:rsidSect="00F675B5">
      <w:headerReference w:type="even" r:id="rId9"/>
      <w:headerReference w:type="default" r:id="rId10"/>
      <w:footerReference w:type="default" r:id="rId11"/>
      <w:headerReference w:type="first" r:id="rId12"/>
      <w:footerReference w:type="first" r:id="rId13"/>
      <w:pgSz w:w="11906" w:h="16838" w:code="9"/>
      <w:pgMar w:top="1418" w:right="1701" w:bottom="1418" w:left="1701" w:header="426" w:footer="709" w:gutter="0"/>
      <w:pgNumType w:fmt="numberInDash"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20789F" w14:textId="77777777" w:rsidR="0076779E" w:rsidRDefault="0076779E">
      <w:r>
        <w:separator/>
      </w:r>
    </w:p>
    <w:p w14:paraId="4FC03411" w14:textId="77777777" w:rsidR="0076779E" w:rsidRDefault="0076779E"/>
  </w:endnote>
  <w:endnote w:type="continuationSeparator" w:id="0">
    <w:p w14:paraId="0AB71A60" w14:textId="77777777" w:rsidR="0076779E" w:rsidRDefault="0076779E">
      <w:r>
        <w:continuationSeparator/>
      </w:r>
    </w:p>
    <w:p w14:paraId="2D7B9829" w14:textId="77777777" w:rsidR="0076779E" w:rsidRDefault="007677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4439476"/>
      <w:docPartObj>
        <w:docPartGallery w:val="Page Numbers (Bottom of Page)"/>
        <w:docPartUnique/>
      </w:docPartObj>
    </w:sdtPr>
    <w:sdtEndPr/>
    <w:sdtContent>
      <w:p w14:paraId="4A41BC8B" w14:textId="01635BD8" w:rsidR="009A2F8A" w:rsidRDefault="009A2F8A" w:rsidP="00A17BCD">
        <w:pPr>
          <w:pStyle w:val="Piedepgina"/>
          <w:jc w:val="center"/>
        </w:pPr>
        <w:r>
          <w:fldChar w:fldCharType="begin"/>
        </w:r>
        <w:r>
          <w:instrText>PAGE   \* MERGEFORMAT</w:instrText>
        </w:r>
        <w:r>
          <w:fldChar w:fldCharType="separate"/>
        </w:r>
        <w:r w:rsidR="00F20298">
          <w:rPr>
            <w:noProof/>
          </w:rPr>
          <w:t>- 4 -</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ECCF0" w14:textId="30ABC73B" w:rsidR="009A2F8A" w:rsidRDefault="0076779E" w:rsidP="00A17BCD">
    <w:pPr>
      <w:pStyle w:val="Piedepgina"/>
      <w:jc w:val="center"/>
    </w:pPr>
    <w:sdt>
      <w:sdtPr>
        <w:id w:val="1033298725"/>
        <w:docPartObj>
          <w:docPartGallery w:val="Page Numbers (Bottom of Page)"/>
          <w:docPartUnique/>
        </w:docPartObj>
      </w:sdtPr>
      <w:sdtEndPr/>
      <w:sdtContent>
        <w:r w:rsidR="009A2F8A">
          <w:fldChar w:fldCharType="begin"/>
        </w:r>
        <w:r w:rsidR="009A2F8A">
          <w:instrText>PAGE   \* MERGEFORMAT</w:instrText>
        </w:r>
        <w:r w:rsidR="009A2F8A">
          <w:fldChar w:fldCharType="separate"/>
        </w:r>
        <w:r w:rsidR="00F20298">
          <w:rPr>
            <w:noProof/>
          </w:rPr>
          <w:t>- 1 -</w:t>
        </w:r>
        <w:r w:rsidR="009A2F8A">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BCFCC1" w14:textId="77777777" w:rsidR="0076779E" w:rsidRDefault="0076779E">
      <w:r>
        <w:separator/>
      </w:r>
    </w:p>
    <w:p w14:paraId="233947C4" w14:textId="77777777" w:rsidR="0076779E" w:rsidRDefault="0076779E"/>
  </w:footnote>
  <w:footnote w:type="continuationSeparator" w:id="0">
    <w:p w14:paraId="22FAC853" w14:textId="77777777" w:rsidR="0076779E" w:rsidRDefault="0076779E">
      <w:r>
        <w:continuationSeparator/>
      </w:r>
    </w:p>
    <w:p w14:paraId="09E3D9CB" w14:textId="77777777" w:rsidR="0076779E" w:rsidRDefault="0076779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0326F" w14:textId="77777777" w:rsidR="009A2F8A" w:rsidRDefault="009A2F8A" w:rsidP="0031019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8BB80EC" w14:textId="77777777" w:rsidR="009A2F8A" w:rsidRDefault="009A2F8A" w:rsidP="005226AD">
    <w:pPr>
      <w:pStyle w:val="Encabezado"/>
      <w:ind w:right="360"/>
    </w:pPr>
  </w:p>
  <w:p w14:paraId="5C4DCB34" w14:textId="77777777" w:rsidR="009A2F8A" w:rsidRDefault="009A2F8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E95A5" w14:textId="77777777" w:rsidR="009A2F8A" w:rsidRDefault="009A2F8A" w:rsidP="005226AD">
    <w:pPr>
      <w:pStyle w:val="Encabezado"/>
      <w:ind w:right="360"/>
      <w:rPr>
        <w:rFonts w:ascii="Arial" w:hAnsi="Arial" w:cs="Arial"/>
        <w:color w:val="333399"/>
        <w:sz w:val="18"/>
        <w:szCs w:val="18"/>
      </w:rPr>
    </w:pPr>
    <w:r>
      <w:rPr>
        <w:rFonts w:ascii="Arial" w:hAnsi="Arial" w:cs="Arial"/>
        <w:noProof/>
        <w:sz w:val="20"/>
        <w:szCs w:val="20"/>
      </w:rPr>
      <w:drawing>
        <wp:inline distT="0" distB="0" distL="0" distR="0" wp14:anchorId="54D46AA0" wp14:editId="740B6E76">
          <wp:extent cx="1704975" cy="685800"/>
          <wp:effectExtent l="0" t="0" r="0" b="0"/>
          <wp:docPr id="13" name="Imagen 13"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975" cy="685800"/>
                  </a:xfrm>
                  <a:prstGeom prst="rect">
                    <a:avLst/>
                  </a:prstGeom>
                  <a:noFill/>
                  <a:ln>
                    <a:noFill/>
                  </a:ln>
                </pic:spPr>
              </pic:pic>
            </a:graphicData>
          </a:graphic>
        </wp:inline>
      </w:drawing>
    </w:r>
  </w:p>
  <w:p w14:paraId="6D5FBE98" w14:textId="77777777" w:rsidR="009A2F8A" w:rsidRPr="00BB73B6" w:rsidRDefault="009A2F8A" w:rsidP="006909BB">
    <w:pPr>
      <w:pStyle w:val="Encabezado"/>
      <w:spacing w:before="20"/>
      <w:rPr>
        <w:rFonts w:ascii="Arial" w:hAnsi="Arial" w:cs="Arial"/>
        <w:color w:val="333333"/>
        <w:sz w:val="16"/>
        <w:szCs w:val="16"/>
      </w:rPr>
    </w:pPr>
    <w:r w:rsidRPr="00BB73B6">
      <w:rPr>
        <w:rFonts w:ascii="Arial" w:hAnsi="Arial" w:cs="Arial"/>
        <w:color w:val="333333"/>
        <w:sz w:val="16"/>
        <w:szCs w:val="16"/>
      </w:rPr>
      <w:t>Facultad de Ciencias de la Comunicación</w:t>
    </w:r>
  </w:p>
  <w:p w14:paraId="0D1FBD64" w14:textId="77777777" w:rsidR="009A2F8A" w:rsidRDefault="009A2F8A">
    <w:pPr>
      <w:pStyle w:val="Encabezado"/>
      <w:rPr>
        <w:rFonts w:ascii="Arial" w:hAnsi="Arial" w:cs="Arial"/>
        <w:color w:val="333333"/>
        <w:sz w:val="16"/>
        <w:szCs w:val="16"/>
      </w:rPr>
    </w:pPr>
    <w:r>
      <w:rPr>
        <w:rFonts w:ascii="Arial" w:hAnsi="Arial" w:cs="Arial"/>
        <w:noProof/>
        <w:color w:val="333333"/>
        <w:sz w:val="16"/>
        <w:szCs w:val="16"/>
      </w:rPr>
      <mc:AlternateContent>
        <mc:Choice Requires="wps">
          <w:drawing>
            <wp:anchor distT="0" distB="0" distL="114300" distR="114300" simplePos="0" relativeHeight="251657216" behindDoc="0" locked="0" layoutInCell="1" allowOverlap="1" wp14:anchorId="7599AC1C" wp14:editId="236CA922">
              <wp:simplePos x="0" y="0"/>
              <wp:positionH relativeFrom="column">
                <wp:posOffset>1904365</wp:posOffset>
              </wp:positionH>
              <wp:positionV relativeFrom="paragraph">
                <wp:posOffset>8890</wp:posOffset>
              </wp:positionV>
              <wp:extent cx="3467735" cy="370205"/>
              <wp:effectExtent l="3175" t="0" r="0" b="317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735"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CC6D68" w14:textId="77777777" w:rsidR="009A2F8A" w:rsidRDefault="009A2F8A" w:rsidP="00AC7AE9">
                          <w:pPr>
                            <w:jc w:val="right"/>
                            <w:rPr>
                              <w:rStyle w:val="Nmerodepgina"/>
                              <w:rFonts w:ascii="Arial Narrow" w:hAnsi="Arial Narrow"/>
                              <w:sz w:val="16"/>
                              <w:szCs w:val="16"/>
                            </w:rPr>
                          </w:pPr>
                          <w:r>
                            <w:rPr>
                              <w:rStyle w:val="Nmerodepgina"/>
                              <w:rFonts w:ascii="Arial Narrow" w:hAnsi="Arial Narrow"/>
                              <w:sz w:val="16"/>
                              <w:szCs w:val="16"/>
                            </w:rPr>
                            <w:t>Autor: César Valdés Martínez</w:t>
                          </w:r>
                        </w:p>
                        <w:p w14:paraId="288E1FA0" w14:textId="77777777" w:rsidR="009A2F8A" w:rsidRDefault="009A2F8A" w:rsidP="006E1581">
                          <w:pPr>
                            <w:jc w:val="right"/>
                            <w:rPr>
                              <w:rFonts w:ascii="Arial Narrow" w:hAnsi="Arial Narrow"/>
                              <w:sz w:val="16"/>
                              <w:szCs w:val="16"/>
                              <w:lang w:val="es-ES_tradnl"/>
                            </w:rPr>
                          </w:pPr>
                          <w:r>
                            <w:rPr>
                              <w:rFonts w:ascii="Arial Narrow" w:hAnsi="Arial Narrow"/>
                              <w:sz w:val="16"/>
                              <w:szCs w:val="16"/>
                              <w:lang w:val="es-ES_tradnl"/>
                            </w:rPr>
                            <w:t>Título del Trabajo de Fin de Grado</w:t>
                          </w:r>
                        </w:p>
                        <w:p w14:paraId="6F6005BA" w14:textId="77777777" w:rsidR="009A2F8A" w:rsidRDefault="009A2F8A" w:rsidP="00AC7AE9">
                          <w:pPr>
                            <w:jc w:val="right"/>
                            <w:rPr>
                              <w:rStyle w:val="Nmerodepgina"/>
                              <w:rFonts w:ascii="Arial Narrow" w:hAnsi="Arial Narrow"/>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99AC1C" id="_x0000_t202" coordsize="21600,21600" o:spt="202" path="m,l,21600r21600,l21600,xe">
              <v:stroke joinstyle="miter"/>
              <v:path gradientshapeok="t" o:connecttype="rect"/>
            </v:shapetype>
            <v:shape id="Text Box 6" o:spid="_x0000_s1056" type="#_x0000_t202" style="position:absolute;margin-left:149.95pt;margin-top:.7pt;width:273.05pt;height:29.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" filled="f" stroked="f">
              <v:textbox inset="0,0,0,0">
                <w:txbxContent>
                  <w:p w14:paraId="67CC6D68" w14:textId="77777777" w:rsidR="009A2F8A" w:rsidRDefault="009A2F8A" w:rsidP="00AC7AE9">
                    <w:pPr>
                      <w:jc w:val="right"/>
                      <w:rPr>
                        <w:rStyle w:val="Nmerodepgina"/>
                        <w:rFonts w:ascii="Arial Narrow" w:hAnsi="Arial Narrow"/>
                        <w:sz w:val="16"/>
                        <w:szCs w:val="16"/>
                      </w:rPr>
                    </w:pPr>
                    <w:r>
                      <w:rPr>
                        <w:rStyle w:val="Nmerodepgina"/>
                        <w:rFonts w:ascii="Arial Narrow" w:hAnsi="Arial Narrow"/>
                        <w:sz w:val="16"/>
                        <w:szCs w:val="16"/>
                      </w:rPr>
                      <w:t>Autor: César Valdés Martínez</w:t>
                    </w:r>
                  </w:p>
                  <w:p w14:paraId="288E1FA0" w14:textId="77777777" w:rsidR="009A2F8A" w:rsidRDefault="009A2F8A" w:rsidP="006E1581">
                    <w:pPr>
                      <w:jc w:val="right"/>
                      <w:rPr>
                        <w:rFonts w:ascii="Arial Narrow" w:hAnsi="Arial Narrow"/>
                        <w:sz w:val="16"/>
                        <w:szCs w:val="16"/>
                        <w:lang w:val="es-ES_tradnl"/>
                      </w:rPr>
                    </w:pPr>
                    <w:r>
                      <w:rPr>
                        <w:rFonts w:ascii="Arial Narrow" w:hAnsi="Arial Narrow"/>
                        <w:sz w:val="16"/>
                        <w:szCs w:val="16"/>
                        <w:lang w:val="es-ES_tradnl"/>
                      </w:rPr>
                      <w:t>Título del Trabajo de Fin de Grado</w:t>
                    </w:r>
                  </w:p>
                  <w:p w14:paraId="6F6005BA" w14:textId="77777777" w:rsidR="009A2F8A" w:rsidRDefault="009A2F8A" w:rsidP="00AC7AE9">
                    <w:pPr>
                      <w:jc w:val="right"/>
                      <w:rPr>
                        <w:rStyle w:val="Nmerodepgina"/>
                        <w:rFonts w:ascii="Arial Narrow" w:hAnsi="Arial Narrow"/>
                        <w:sz w:val="16"/>
                        <w:szCs w:val="16"/>
                      </w:rPr>
                    </w:pPr>
                  </w:p>
                </w:txbxContent>
              </v:textbox>
            </v:shape>
          </w:pict>
        </mc:Fallback>
      </mc:AlternateContent>
    </w:r>
    <w:r>
      <w:rPr>
        <w:rFonts w:ascii="Arial" w:hAnsi="Arial" w:cs="Arial"/>
        <w:color w:val="333333"/>
        <w:sz w:val="16"/>
        <w:szCs w:val="16"/>
      </w:rPr>
      <w:t>Universidad Rey Juan Carlos</w:t>
    </w:r>
  </w:p>
  <w:p w14:paraId="15B155A9" w14:textId="77777777" w:rsidR="009A2F8A" w:rsidRPr="00AB2DA1" w:rsidRDefault="009A2F8A">
    <w:pPr>
      <w:pStyle w:val="Encabezado"/>
      <w:rPr>
        <w:rFonts w:ascii="Arial" w:hAnsi="Arial" w:cs="Arial"/>
        <w:color w:val="333333"/>
        <w:sz w:val="16"/>
        <w:szCs w:val="16"/>
      </w:rPr>
    </w:pPr>
    <w:r>
      <w:rPr>
        <w:rFonts w:ascii="Arial" w:hAnsi="Arial" w:cs="Arial"/>
        <w:noProof/>
        <w:color w:val="333333"/>
        <w:sz w:val="16"/>
        <w:szCs w:val="16"/>
      </w:rPr>
      <mc:AlternateContent>
        <mc:Choice Requires="wps">
          <w:drawing>
            <wp:anchor distT="0" distB="0" distL="114300" distR="114300" simplePos="0" relativeHeight="251658240" behindDoc="0" locked="0" layoutInCell="1" allowOverlap="1" wp14:anchorId="1AA133AD" wp14:editId="354841C6">
              <wp:simplePos x="0" y="0"/>
              <wp:positionH relativeFrom="column">
                <wp:posOffset>0</wp:posOffset>
              </wp:positionH>
              <wp:positionV relativeFrom="paragraph">
                <wp:posOffset>9525</wp:posOffset>
              </wp:positionV>
              <wp:extent cx="5372100" cy="0"/>
              <wp:effectExtent l="13335" t="10795" r="5715" b="8255"/>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721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706A562E" id="Line 7"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2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" strokeweight=".25pt"/>
          </w:pict>
        </mc:Fallback>
      </mc:AlternateContent>
    </w:r>
  </w:p>
  <w:p w14:paraId="4F2FEDF0" w14:textId="77777777" w:rsidR="009A2F8A" w:rsidRDefault="009A2F8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761CE" w14:textId="77777777" w:rsidR="009A2F8A" w:rsidRDefault="009A2F8A" w:rsidP="005226AD">
    <w:pPr>
      <w:pStyle w:val="Encabezado"/>
      <w:rPr>
        <w:rFonts w:ascii="Arial" w:hAnsi="Arial" w:cs="Arial"/>
        <w:color w:val="333399"/>
        <w:sz w:val="18"/>
        <w:szCs w:val="18"/>
      </w:rPr>
    </w:pPr>
    <w:r>
      <w:rPr>
        <w:rFonts w:ascii="Arial" w:hAnsi="Arial" w:cs="Arial"/>
        <w:noProof/>
        <w:sz w:val="20"/>
        <w:szCs w:val="20"/>
      </w:rPr>
      <w:drawing>
        <wp:inline distT="0" distB="0" distL="0" distR="0" wp14:anchorId="30101F2C" wp14:editId="7588B771">
          <wp:extent cx="1704975" cy="685800"/>
          <wp:effectExtent l="0" t="0" r="0" b="0"/>
          <wp:docPr id="14" name="Imagen 14"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975" cy="685800"/>
                  </a:xfrm>
                  <a:prstGeom prst="rect">
                    <a:avLst/>
                  </a:prstGeom>
                  <a:noFill/>
                  <a:ln>
                    <a:noFill/>
                  </a:ln>
                </pic:spPr>
              </pic:pic>
            </a:graphicData>
          </a:graphic>
        </wp:inline>
      </w:drawing>
    </w:r>
  </w:p>
  <w:p w14:paraId="76F009C1" w14:textId="77777777" w:rsidR="009A2F8A" w:rsidRPr="00BB73B6" w:rsidRDefault="009A2F8A" w:rsidP="005226AD">
    <w:pPr>
      <w:pStyle w:val="Encabezado"/>
      <w:spacing w:before="20"/>
      <w:rPr>
        <w:rFonts w:ascii="Arial" w:hAnsi="Arial" w:cs="Arial"/>
        <w:color w:val="333333"/>
        <w:sz w:val="16"/>
        <w:szCs w:val="16"/>
      </w:rPr>
    </w:pPr>
    <w:r>
      <w:rPr>
        <w:rFonts w:ascii="Arial" w:hAnsi="Arial" w:cs="Arial"/>
        <w:color w:val="333333"/>
        <w:sz w:val="16"/>
        <w:szCs w:val="16"/>
      </w:rPr>
      <w:t>Escuela Técnica Superior de Ingeniería Informática</w:t>
    </w:r>
  </w:p>
  <w:p w14:paraId="71B31CDC" w14:textId="77777777" w:rsidR="009A2F8A" w:rsidRDefault="009A2F8A" w:rsidP="005226AD">
    <w:pPr>
      <w:pStyle w:val="Encabezado"/>
      <w:rPr>
        <w:rFonts w:ascii="Arial" w:hAnsi="Arial" w:cs="Arial"/>
        <w:color w:val="333333"/>
        <w:sz w:val="16"/>
        <w:szCs w:val="16"/>
      </w:rPr>
    </w:pPr>
    <w:r>
      <w:rPr>
        <w:rFonts w:ascii="Arial" w:hAnsi="Arial" w:cs="Arial"/>
        <w:color w:val="333333"/>
        <w:sz w:val="16"/>
        <w:szCs w:val="16"/>
      </w:rPr>
      <w:t>Universidad Rey Juan Carlos</w:t>
    </w:r>
  </w:p>
  <w:p w14:paraId="5A736742" w14:textId="1D64C167" w:rsidR="009A2F8A" w:rsidRDefault="009A2F8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F3CF4"/>
    <w:multiLevelType w:val="hybridMultilevel"/>
    <w:tmpl w:val="189C686E"/>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1" w15:restartNumberingAfterBreak="0">
    <w:nsid w:val="0C7B7913"/>
    <w:multiLevelType w:val="multilevel"/>
    <w:tmpl w:val="DEC8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DA5566"/>
    <w:multiLevelType w:val="hybridMultilevel"/>
    <w:tmpl w:val="E65CDC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50A5D18"/>
    <w:multiLevelType w:val="multilevel"/>
    <w:tmpl w:val="1B8E7144"/>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85B0C3A"/>
    <w:multiLevelType w:val="hybridMultilevel"/>
    <w:tmpl w:val="91CCC5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FB4703C"/>
    <w:multiLevelType w:val="hybridMultilevel"/>
    <w:tmpl w:val="981C09A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1B32A1"/>
    <w:multiLevelType w:val="hybridMultilevel"/>
    <w:tmpl w:val="0F826D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62045CF"/>
    <w:multiLevelType w:val="hybridMultilevel"/>
    <w:tmpl w:val="CF3EF30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8" w15:restartNumberingAfterBreak="0">
    <w:nsid w:val="2FC3046D"/>
    <w:multiLevelType w:val="hybridMultilevel"/>
    <w:tmpl w:val="06DC6D76"/>
    <w:lvl w:ilvl="0" w:tplc="5A68D426">
      <w:start w:val="1"/>
      <w:numFmt w:val="bullet"/>
      <w:lvlText w:val=""/>
      <w:lvlJc w:val="left"/>
      <w:pPr>
        <w:tabs>
          <w:tab w:val="num" w:pos="473"/>
        </w:tabs>
        <w:ind w:left="473"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251B50"/>
    <w:multiLevelType w:val="multilevel"/>
    <w:tmpl w:val="1B8E7144"/>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3405054"/>
    <w:multiLevelType w:val="multilevel"/>
    <w:tmpl w:val="DC621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BB2CBE"/>
    <w:multiLevelType w:val="hybridMultilevel"/>
    <w:tmpl w:val="463859F2"/>
    <w:lvl w:ilvl="0" w:tplc="7228EDDA">
      <w:start w:val="2"/>
      <w:numFmt w:val="bullet"/>
      <w:lvlText w:val="-"/>
      <w:lvlJc w:val="left"/>
      <w:pPr>
        <w:tabs>
          <w:tab w:val="num" w:pos="720"/>
        </w:tabs>
        <w:ind w:left="720" w:hanging="360"/>
      </w:pPr>
      <w:rPr>
        <w:rFonts w:ascii="Garamond" w:eastAsia="Times New Roman" w:hAnsi="Garamond"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8C1B46"/>
    <w:multiLevelType w:val="hybridMultilevel"/>
    <w:tmpl w:val="177E7C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3FF498D"/>
    <w:multiLevelType w:val="hybridMultilevel"/>
    <w:tmpl w:val="F54ABFC0"/>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14" w15:restartNumberingAfterBreak="0">
    <w:nsid w:val="471664F6"/>
    <w:multiLevelType w:val="multilevel"/>
    <w:tmpl w:val="A412EE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43946EE"/>
    <w:multiLevelType w:val="hybridMultilevel"/>
    <w:tmpl w:val="9EB655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596203F"/>
    <w:multiLevelType w:val="hybridMultilevel"/>
    <w:tmpl w:val="A69C30C6"/>
    <w:lvl w:ilvl="0" w:tplc="0C0A0001">
      <w:start w:val="1"/>
      <w:numFmt w:val="bullet"/>
      <w:lvlText w:val=""/>
      <w:lvlJc w:val="left"/>
      <w:pPr>
        <w:ind w:left="1117" w:hanging="360"/>
      </w:pPr>
      <w:rPr>
        <w:rFonts w:ascii="Symbol" w:hAnsi="Symbol" w:hint="default"/>
      </w:rPr>
    </w:lvl>
    <w:lvl w:ilvl="1" w:tplc="0C0A0003">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7" w15:restartNumberingAfterBreak="0">
    <w:nsid w:val="57330819"/>
    <w:multiLevelType w:val="multilevel"/>
    <w:tmpl w:val="AC6C592E"/>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pStyle w:val="Ttulo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9137169"/>
    <w:multiLevelType w:val="hybridMultilevel"/>
    <w:tmpl w:val="1DA6F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A634190"/>
    <w:multiLevelType w:val="hybridMultilevel"/>
    <w:tmpl w:val="F39EB3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AA3589B"/>
    <w:multiLevelType w:val="hybridMultilevel"/>
    <w:tmpl w:val="035C394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1" w15:restartNumberingAfterBreak="0">
    <w:nsid w:val="600613A9"/>
    <w:multiLevelType w:val="hybridMultilevel"/>
    <w:tmpl w:val="AAE22A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2C276D6"/>
    <w:multiLevelType w:val="hybridMultilevel"/>
    <w:tmpl w:val="CB1C97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4264F1D"/>
    <w:multiLevelType w:val="multilevel"/>
    <w:tmpl w:val="98F0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835E74"/>
    <w:multiLevelType w:val="hybridMultilevel"/>
    <w:tmpl w:val="873CB076"/>
    <w:lvl w:ilvl="0" w:tplc="0C0A0001">
      <w:start w:val="1"/>
      <w:numFmt w:val="bullet"/>
      <w:lvlText w:val=""/>
      <w:lvlJc w:val="left"/>
      <w:pPr>
        <w:tabs>
          <w:tab w:val="num" w:pos="1498"/>
        </w:tabs>
        <w:ind w:left="1498" w:hanging="360"/>
      </w:pPr>
      <w:rPr>
        <w:rFonts w:ascii="Symbol" w:hAnsi="Symbol" w:hint="default"/>
      </w:rPr>
    </w:lvl>
    <w:lvl w:ilvl="1" w:tplc="0C0A0003" w:tentative="1">
      <w:start w:val="1"/>
      <w:numFmt w:val="bullet"/>
      <w:lvlText w:val="o"/>
      <w:lvlJc w:val="left"/>
      <w:pPr>
        <w:tabs>
          <w:tab w:val="num" w:pos="2218"/>
        </w:tabs>
        <w:ind w:left="2218" w:hanging="360"/>
      </w:pPr>
      <w:rPr>
        <w:rFonts w:ascii="Courier New" w:hAnsi="Courier New" w:cs="Arial" w:hint="default"/>
      </w:rPr>
    </w:lvl>
    <w:lvl w:ilvl="2" w:tplc="0C0A0005" w:tentative="1">
      <w:start w:val="1"/>
      <w:numFmt w:val="bullet"/>
      <w:lvlText w:val=""/>
      <w:lvlJc w:val="left"/>
      <w:pPr>
        <w:tabs>
          <w:tab w:val="num" w:pos="2938"/>
        </w:tabs>
        <w:ind w:left="2938" w:hanging="360"/>
      </w:pPr>
      <w:rPr>
        <w:rFonts w:ascii="Wingdings" w:hAnsi="Wingdings" w:hint="default"/>
      </w:rPr>
    </w:lvl>
    <w:lvl w:ilvl="3" w:tplc="0C0A0001" w:tentative="1">
      <w:start w:val="1"/>
      <w:numFmt w:val="bullet"/>
      <w:lvlText w:val=""/>
      <w:lvlJc w:val="left"/>
      <w:pPr>
        <w:tabs>
          <w:tab w:val="num" w:pos="3658"/>
        </w:tabs>
        <w:ind w:left="3658" w:hanging="360"/>
      </w:pPr>
      <w:rPr>
        <w:rFonts w:ascii="Symbol" w:hAnsi="Symbol" w:hint="default"/>
      </w:rPr>
    </w:lvl>
    <w:lvl w:ilvl="4" w:tplc="0C0A0003" w:tentative="1">
      <w:start w:val="1"/>
      <w:numFmt w:val="bullet"/>
      <w:lvlText w:val="o"/>
      <w:lvlJc w:val="left"/>
      <w:pPr>
        <w:tabs>
          <w:tab w:val="num" w:pos="4378"/>
        </w:tabs>
        <w:ind w:left="4378" w:hanging="360"/>
      </w:pPr>
      <w:rPr>
        <w:rFonts w:ascii="Courier New" w:hAnsi="Courier New" w:cs="Arial" w:hint="default"/>
      </w:rPr>
    </w:lvl>
    <w:lvl w:ilvl="5" w:tplc="0C0A0005" w:tentative="1">
      <w:start w:val="1"/>
      <w:numFmt w:val="bullet"/>
      <w:lvlText w:val=""/>
      <w:lvlJc w:val="left"/>
      <w:pPr>
        <w:tabs>
          <w:tab w:val="num" w:pos="5098"/>
        </w:tabs>
        <w:ind w:left="5098" w:hanging="360"/>
      </w:pPr>
      <w:rPr>
        <w:rFonts w:ascii="Wingdings" w:hAnsi="Wingdings" w:hint="default"/>
      </w:rPr>
    </w:lvl>
    <w:lvl w:ilvl="6" w:tplc="0C0A0001" w:tentative="1">
      <w:start w:val="1"/>
      <w:numFmt w:val="bullet"/>
      <w:lvlText w:val=""/>
      <w:lvlJc w:val="left"/>
      <w:pPr>
        <w:tabs>
          <w:tab w:val="num" w:pos="5818"/>
        </w:tabs>
        <w:ind w:left="5818" w:hanging="360"/>
      </w:pPr>
      <w:rPr>
        <w:rFonts w:ascii="Symbol" w:hAnsi="Symbol" w:hint="default"/>
      </w:rPr>
    </w:lvl>
    <w:lvl w:ilvl="7" w:tplc="0C0A0003" w:tentative="1">
      <w:start w:val="1"/>
      <w:numFmt w:val="bullet"/>
      <w:lvlText w:val="o"/>
      <w:lvlJc w:val="left"/>
      <w:pPr>
        <w:tabs>
          <w:tab w:val="num" w:pos="6538"/>
        </w:tabs>
        <w:ind w:left="6538" w:hanging="360"/>
      </w:pPr>
      <w:rPr>
        <w:rFonts w:ascii="Courier New" w:hAnsi="Courier New" w:cs="Arial" w:hint="default"/>
      </w:rPr>
    </w:lvl>
    <w:lvl w:ilvl="8" w:tplc="0C0A0005" w:tentative="1">
      <w:start w:val="1"/>
      <w:numFmt w:val="bullet"/>
      <w:lvlText w:val=""/>
      <w:lvlJc w:val="left"/>
      <w:pPr>
        <w:tabs>
          <w:tab w:val="num" w:pos="7258"/>
        </w:tabs>
        <w:ind w:left="7258" w:hanging="360"/>
      </w:pPr>
      <w:rPr>
        <w:rFonts w:ascii="Wingdings" w:hAnsi="Wingdings" w:hint="default"/>
      </w:rPr>
    </w:lvl>
  </w:abstractNum>
  <w:abstractNum w:abstractNumId="25" w15:restartNumberingAfterBreak="0">
    <w:nsid w:val="6BAE3F77"/>
    <w:multiLevelType w:val="hybridMultilevel"/>
    <w:tmpl w:val="D794CD02"/>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26" w15:restartNumberingAfterBreak="0">
    <w:nsid w:val="6D871D75"/>
    <w:multiLevelType w:val="hybridMultilevel"/>
    <w:tmpl w:val="8142438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7" w15:restartNumberingAfterBreak="0">
    <w:nsid w:val="6F030413"/>
    <w:multiLevelType w:val="multilevel"/>
    <w:tmpl w:val="D0502CEE"/>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F9327D8"/>
    <w:multiLevelType w:val="hybridMultilevel"/>
    <w:tmpl w:val="B766655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B5B1CEF"/>
    <w:multiLevelType w:val="hybridMultilevel"/>
    <w:tmpl w:val="6E645F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4"/>
  </w:num>
  <w:num w:numId="2">
    <w:abstractNumId w:val="28"/>
  </w:num>
  <w:num w:numId="3">
    <w:abstractNumId w:val="22"/>
  </w:num>
  <w:num w:numId="4">
    <w:abstractNumId w:val="8"/>
  </w:num>
  <w:num w:numId="5">
    <w:abstractNumId w:val="5"/>
  </w:num>
  <w:num w:numId="6">
    <w:abstractNumId w:val="11"/>
  </w:num>
  <w:num w:numId="7">
    <w:abstractNumId w:val="12"/>
  </w:num>
  <w:num w:numId="8">
    <w:abstractNumId w:val="10"/>
  </w:num>
  <w:num w:numId="9">
    <w:abstractNumId w:val="19"/>
  </w:num>
  <w:num w:numId="10">
    <w:abstractNumId w:val="21"/>
  </w:num>
  <w:num w:numId="11">
    <w:abstractNumId w:val="15"/>
  </w:num>
  <w:num w:numId="12">
    <w:abstractNumId w:val="18"/>
  </w:num>
  <w:num w:numId="13">
    <w:abstractNumId w:val="27"/>
  </w:num>
  <w:num w:numId="14">
    <w:abstractNumId w:val="3"/>
  </w:num>
  <w:num w:numId="15">
    <w:abstractNumId w:val="9"/>
  </w:num>
  <w:num w:numId="16">
    <w:abstractNumId w:val="14"/>
  </w:num>
  <w:num w:numId="17">
    <w:abstractNumId w:val="1"/>
  </w:num>
  <w:num w:numId="18">
    <w:abstractNumId w:val="17"/>
  </w:num>
  <w:num w:numId="19">
    <w:abstractNumId w:val="13"/>
  </w:num>
  <w:num w:numId="20">
    <w:abstractNumId w:val="0"/>
  </w:num>
  <w:num w:numId="21">
    <w:abstractNumId w:val="23"/>
  </w:num>
  <w:num w:numId="22">
    <w:abstractNumId w:val="29"/>
  </w:num>
  <w:num w:numId="23">
    <w:abstractNumId w:val="26"/>
  </w:num>
  <w:num w:numId="24">
    <w:abstractNumId w:val="25"/>
  </w:num>
  <w:num w:numId="25">
    <w:abstractNumId w:val="4"/>
  </w:num>
  <w:num w:numId="26">
    <w:abstractNumId w:val="16"/>
  </w:num>
  <w:num w:numId="27">
    <w:abstractNumId w:val="20"/>
  </w:num>
  <w:num w:numId="28">
    <w:abstractNumId w:val="6"/>
  </w:num>
  <w:num w:numId="29">
    <w:abstractNumId w:val="7"/>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ES_tradnl" w:vendorID="64" w:dllVersion="131078" w:nlCheck="1" w:checkStyle="0"/>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AE4"/>
    <w:rsid w:val="000168B6"/>
    <w:rsid w:val="000221E4"/>
    <w:rsid w:val="00035B18"/>
    <w:rsid w:val="0003625C"/>
    <w:rsid w:val="000363BE"/>
    <w:rsid w:val="00037862"/>
    <w:rsid w:val="00037C28"/>
    <w:rsid w:val="00044347"/>
    <w:rsid w:val="00054C4F"/>
    <w:rsid w:val="00060385"/>
    <w:rsid w:val="00074E3A"/>
    <w:rsid w:val="00094426"/>
    <w:rsid w:val="00095E08"/>
    <w:rsid w:val="0009605F"/>
    <w:rsid w:val="000C064F"/>
    <w:rsid w:val="000C149E"/>
    <w:rsid w:val="000C1964"/>
    <w:rsid w:val="000D7212"/>
    <w:rsid w:val="000E0E9B"/>
    <w:rsid w:val="00110D7D"/>
    <w:rsid w:val="0011326A"/>
    <w:rsid w:val="00114D34"/>
    <w:rsid w:val="00115DE7"/>
    <w:rsid w:val="00130F6E"/>
    <w:rsid w:val="00133F98"/>
    <w:rsid w:val="001341F4"/>
    <w:rsid w:val="0013630E"/>
    <w:rsid w:val="00154366"/>
    <w:rsid w:val="0015694A"/>
    <w:rsid w:val="00162AC1"/>
    <w:rsid w:val="001748D5"/>
    <w:rsid w:val="001753CD"/>
    <w:rsid w:val="00175DC1"/>
    <w:rsid w:val="0018139C"/>
    <w:rsid w:val="0018310A"/>
    <w:rsid w:val="00191633"/>
    <w:rsid w:val="001952EE"/>
    <w:rsid w:val="001A056B"/>
    <w:rsid w:val="001A4553"/>
    <w:rsid w:val="001B2503"/>
    <w:rsid w:val="001C552C"/>
    <w:rsid w:val="001C7F69"/>
    <w:rsid w:val="001D0759"/>
    <w:rsid w:val="001D2FB3"/>
    <w:rsid w:val="001F2F55"/>
    <w:rsid w:val="001F595F"/>
    <w:rsid w:val="00206A54"/>
    <w:rsid w:val="00207436"/>
    <w:rsid w:val="0020792D"/>
    <w:rsid w:val="00211963"/>
    <w:rsid w:val="0021334C"/>
    <w:rsid w:val="00220ABE"/>
    <w:rsid w:val="0023104F"/>
    <w:rsid w:val="0023296C"/>
    <w:rsid w:val="002366CB"/>
    <w:rsid w:val="00241EEB"/>
    <w:rsid w:val="00244297"/>
    <w:rsid w:val="002605A8"/>
    <w:rsid w:val="00261AE4"/>
    <w:rsid w:val="00262646"/>
    <w:rsid w:val="00271533"/>
    <w:rsid w:val="00275DE6"/>
    <w:rsid w:val="00281C2C"/>
    <w:rsid w:val="0028622E"/>
    <w:rsid w:val="00290A53"/>
    <w:rsid w:val="00291703"/>
    <w:rsid w:val="00291F6E"/>
    <w:rsid w:val="00293B74"/>
    <w:rsid w:val="00297F3F"/>
    <w:rsid w:val="002A272C"/>
    <w:rsid w:val="002B01A2"/>
    <w:rsid w:val="002B6283"/>
    <w:rsid w:val="002D684A"/>
    <w:rsid w:val="002F5C73"/>
    <w:rsid w:val="0030174C"/>
    <w:rsid w:val="0030644B"/>
    <w:rsid w:val="00310194"/>
    <w:rsid w:val="00310B33"/>
    <w:rsid w:val="0031313B"/>
    <w:rsid w:val="003168EC"/>
    <w:rsid w:val="00330FB2"/>
    <w:rsid w:val="00343CE0"/>
    <w:rsid w:val="00344B76"/>
    <w:rsid w:val="00345F4B"/>
    <w:rsid w:val="00356837"/>
    <w:rsid w:val="00363FD2"/>
    <w:rsid w:val="00364F1B"/>
    <w:rsid w:val="003712E8"/>
    <w:rsid w:val="003839AB"/>
    <w:rsid w:val="00392A31"/>
    <w:rsid w:val="003D46DD"/>
    <w:rsid w:val="003D69AB"/>
    <w:rsid w:val="003E1219"/>
    <w:rsid w:val="003F3922"/>
    <w:rsid w:val="004007FC"/>
    <w:rsid w:val="004052B3"/>
    <w:rsid w:val="00407D63"/>
    <w:rsid w:val="004228E5"/>
    <w:rsid w:val="0043534D"/>
    <w:rsid w:val="0044608B"/>
    <w:rsid w:val="00450A98"/>
    <w:rsid w:val="00455874"/>
    <w:rsid w:val="0045696B"/>
    <w:rsid w:val="004629E4"/>
    <w:rsid w:val="00462C20"/>
    <w:rsid w:val="00465050"/>
    <w:rsid w:val="004670FB"/>
    <w:rsid w:val="004747EF"/>
    <w:rsid w:val="004862BC"/>
    <w:rsid w:val="004865F2"/>
    <w:rsid w:val="00486903"/>
    <w:rsid w:val="00493ECE"/>
    <w:rsid w:val="00495B87"/>
    <w:rsid w:val="004D2AF3"/>
    <w:rsid w:val="004D3B4B"/>
    <w:rsid w:val="004F1A79"/>
    <w:rsid w:val="004F51F7"/>
    <w:rsid w:val="0050684B"/>
    <w:rsid w:val="005226AD"/>
    <w:rsid w:val="005348D1"/>
    <w:rsid w:val="005437E2"/>
    <w:rsid w:val="00553EE8"/>
    <w:rsid w:val="00553F40"/>
    <w:rsid w:val="0055678E"/>
    <w:rsid w:val="00563A56"/>
    <w:rsid w:val="00572104"/>
    <w:rsid w:val="00575CE3"/>
    <w:rsid w:val="005774FD"/>
    <w:rsid w:val="005777FB"/>
    <w:rsid w:val="005925FA"/>
    <w:rsid w:val="00594D44"/>
    <w:rsid w:val="00595CBA"/>
    <w:rsid w:val="005A0D7C"/>
    <w:rsid w:val="005A71AA"/>
    <w:rsid w:val="005D210E"/>
    <w:rsid w:val="005D737F"/>
    <w:rsid w:val="005F1F7F"/>
    <w:rsid w:val="005F2B5B"/>
    <w:rsid w:val="00614A3B"/>
    <w:rsid w:val="006259BD"/>
    <w:rsid w:val="00646F08"/>
    <w:rsid w:val="00647E5E"/>
    <w:rsid w:val="00663E4E"/>
    <w:rsid w:val="00670BED"/>
    <w:rsid w:val="006909BB"/>
    <w:rsid w:val="006A0D88"/>
    <w:rsid w:val="006A5B8D"/>
    <w:rsid w:val="006B3AA1"/>
    <w:rsid w:val="006B4B75"/>
    <w:rsid w:val="006B50B2"/>
    <w:rsid w:val="006C1AEE"/>
    <w:rsid w:val="006C76F2"/>
    <w:rsid w:val="006D2110"/>
    <w:rsid w:val="006E0E0D"/>
    <w:rsid w:val="006E1581"/>
    <w:rsid w:val="006E3C8D"/>
    <w:rsid w:val="006F2DA7"/>
    <w:rsid w:val="006F5EA2"/>
    <w:rsid w:val="00705D7A"/>
    <w:rsid w:val="00710C1F"/>
    <w:rsid w:val="00714B8A"/>
    <w:rsid w:val="007200CE"/>
    <w:rsid w:val="0072704D"/>
    <w:rsid w:val="00732EF9"/>
    <w:rsid w:val="00742F99"/>
    <w:rsid w:val="00753A60"/>
    <w:rsid w:val="00756A3C"/>
    <w:rsid w:val="0076440D"/>
    <w:rsid w:val="0076779E"/>
    <w:rsid w:val="00775DDF"/>
    <w:rsid w:val="007944F7"/>
    <w:rsid w:val="007951A7"/>
    <w:rsid w:val="007B3BA4"/>
    <w:rsid w:val="007B4C8A"/>
    <w:rsid w:val="007B766A"/>
    <w:rsid w:val="007D0370"/>
    <w:rsid w:val="007D7E17"/>
    <w:rsid w:val="007E3602"/>
    <w:rsid w:val="0080220F"/>
    <w:rsid w:val="0081222F"/>
    <w:rsid w:val="00830F02"/>
    <w:rsid w:val="00831B71"/>
    <w:rsid w:val="00835726"/>
    <w:rsid w:val="0083574C"/>
    <w:rsid w:val="00842945"/>
    <w:rsid w:val="008454FD"/>
    <w:rsid w:val="00852511"/>
    <w:rsid w:val="008726FA"/>
    <w:rsid w:val="008741A5"/>
    <w:rsid w:val="008746AF"/>
    <w:rsid w:val="0087705A"/>
    <w:rsid w:val="00895F97"/>
    <w:rsid w:val="008A487D"/>
    <w:rsid w:val="008A7675"/>
    <w:rsid w:val="008B0FB9"/>
    <w:rsid w:val="008B284E"/>
    <w:rsid w:val="008B5287"/>
    <w:rsid w:val="008B5325"/>
    <w:rsid w:val="008C2A89"/>
    <w:rsid w:val="008C5A44"/>
    <w:rsid w:val="008C60AE"/>
    <w:rsid w:val="008C7B5C"/>
    <w:rsid w:val="008D22B9"/>
    <w:rsid w:val="008D242C"/>
    <w:rsid w:val="008E0074"/>
    <w:rsid w:val="008E09CC"/>
    <w:rsid w:val="008E6D7E"/>
    <w:rsid w:val="008E7F80"/>
    <w:rsid w:val="0090039B"/>
    <w:rsid w:val="00906774"/>
    <w:rsid w:val="0093221D"/>
    <w:rsid w:val="00937389"/>
    <w:rsid w:val="00940F96"/>
    <w:rsid w:val="009462FC"/>
    <w:rsid w:val="00956D83"/>
    <w:rsid w:val="00960A54"/>
    <w:rsid w:val="009627CD"/>
    <w:rsid w:val="00965435"/>
    <w:rsid w:val="009676C7"/>
    <w:rsid w:val="009851DC"/>
    <w:rsid w:val="00990BE7"/>
    <w:rsid w:val="00990C5F"/>
    <w:rsid w:val="009910AA"/>
    <w:rsid w:val="0099334E"/>
    <w:rsid w:val="00996131"/>
    <w:rsid w:val="009A2F8A"/>
    <w:rsid w:val="009A597B"/>
    <w:rsid w:val="009A6920"/>
    <w:rsid w:val="009A6F4F"/>
    <w:rsid w:val="009B6834"/>
    <w:rsid w:val="009B73DC"/>
    <w:rsid w:val="009C4589"/>
    <w:rsid w:val="009D33BD"/>
    <w:rsid w:val="009E0DBE"/>
    <w:rsid w:val="009F2274"/>
    <w:rsid w:val="009F384E"/>
    <w:rsid w:val="00A13D4E"/>
    <w:rsid w:val="00A148FB"/>
    <w:rsid w:val="00A15880"/>
    <w:rsid w:val="00A17775"/>
    <w:rsid w:val="00A17BCD"/>
    <w:rsid w:val="00A328AB"/>
    <w:rsid w:val="00A335E9"/>
    <w:rsid w:val="00A405B1"/>
    <w:rsid w:val="00A4314D"/>
    <w:rsid w:val="00A5500B"/>
    <w:rsid w:val="00A56BAC"/>
    <w:rsid w:val="00A61817"/>
    <w:rsid w:val="00A632B7"/>
    <w:rsid w:val="00A65A1A"/>
    <w:rsid w:val="00A67A0E"/>
    <w:rsid w:val="00A72F6F"/>
    <w:rsid w:val="00A860EC"/>
    <w:rsid w:val="00A90134"/>
    <w:rsid w:val="00A94BF1"/>
    <w:rsid w:val="00A95200"/>
    <w:rsid w:val="00AA6E71"/>
    <w:rsid w:val="00AB2DA1"/>
    <w:rsid w:val="00AB4011"/>
    <w:rsid w:val="00AC7AE9"/>
    <w:rsid w:val="00AD49EE"/>
    <w:rsid w:val="00AD76C8"/>
    <w:rsid w:val="00B0003F"/>
    <w:rsid w:val="00B0502E"/>
    <w:rsid w:val="00B0660B"/>
    <w:rsid w:val="00B07AFA"/>
    <w:rsid w:val="00B10729"/>
    <w:rsid w:val="00B11C68"/>
    <w:rsid w:val="00B1363C"/>
    <w:rsid w:val="00B259AF"/>
    <w:rsid w:val="00B33902"/>
    <w:rsid w:val="00B53487"/>
    <w:rsid w:val="00B85D5A"/>
    <w:rsid w:val="00B87E8E"/>
    <w:rsid w:val="00B92C29"/>
    <w:rsid w:val="00B92C73"/>
    <w:rsid w:val="00BA2427"/>
    <w:rsid w:val="00BA68A1"/>
    <w:rsid w:val="00BB3131"/>
    <w:rsid w:val="00BB73B6"/>
    <w:rsid w:val="00BD3F5C"/>
    <w:rsid w:val="00BD7784"/>
    <w:rsid w:val="00BE4280"/>
    <w:rsid w:val="00BF48E0"/>
    <w:rsid w:val="00C20D90"/>
    <w:rsid w:val="00C27B79"/>
    <w:rsid w:val="00C35EC2"/>
    <w:rsid w:val="00C35F34"/>
    <w:rsid w:val="00C41029"/>
    <w:rsid w:val="00C47A14"/>
    <w:rsid w:val="00C47D06"/>
    <w:rsid w:val="00C50FD6"/>
    <w:rsid w:val="00C519DD"/>
    <w:rsid w:val="00C562DB"/>
    <w:rsid w:val="00C57DF2"/>
    <w:rsid w:val="00C63F70"/>
    <w:rsid w:val="00C661FA"/>
    <w:rsid w:val="00C71FD1"/>
    <w:rsid w:val="00C77EAC"/>
    <w:rsid w:val="00C807D8"/>
    <w:rsid w:val="00C824E7"/>
    <w:rsid w:val="00C923F1"/>
    <w:rsid w:val="00C9454E"/>
    <w:rsid w:val="00CA4762"/>
    <w:rsid w:val="00CB6A2A"/>
    <w:rsid w:val="00CC2BED"/>
    <w:rsid w:val="00CC328B"/>
    <w:rsid w:val="00CD5A2F"/>
    <w:rsid w:val="00CE292B"/>
    <w:rsid w:val="00CE34AF"/>
    <w:rsid w:val="00CE5547"/>
    <w:rsid w:val="00D012DE"/>
    <w:rsid w:val="00D01CC9"/>
    <w:rsid w:val="00D020C0"/>
    <w:rsid w:val="00D17930"/>
    <w:rsid w:val="00D274C8"/>
    <w:rsid w:val="00D47206"/>
    <w:rsid w:val="00D610BA"/>
    <w:rsid w:val="00D6303B"/>
    <w:rsid w:val="00D7747C"/>
    <w:rsid w:val="00D807EC"/>
    <w:rsid w:val="00D8284B"/>
    <w:rsid w:val="00D84A47"/>
    <w:rsid w:val="00D878F9"/>
    <w:rsid w:val="00D9031D"/>
    <w:rsid w:val="00D954F9"/>
    <w:rsid w:val="00DA2B93"/>
    <w:rsid w:val="00DA4759"/>
    <w:rsid w:val="00DB0581"/>
    <w:rsid w:val="00DD6E93"/>
    <w:rsid w:val="00DE4C28"/>
    <w:rsid w:val="00DF25DB"/>
    <w:rsid w:val="00DF3ADA"/>
    <w:rsid w:val="00E01AB5"/>
    <w:rsid w:val="00E02B1E"/>
    <w:rsid w:val="00E03C53"/>
    <w:rsid w:val="00E04235"/>
    <w:rsid w:val="00E10EB7"/>
    <w:rsid w:val="00E20BFA"/>
    <w:rsid w:val="00E21251"/>
    <w:rsid w:val="00E45D0B"/>
    <w:rsid w:val="00E57965"/>
    <w:rsid w:val="00E641D0"/>
    <w:rsid w:val="00E7175F"/>
    <w:rsid w:val="00E8487B"/>
    <w:rsid w:val="00E97D5C"/>
    <w:rsid w:val="00EA4BE2"/>
    <w:rsid w:val="00EA58A7"/>
    <w:rsid w:val="00EB0620"/>
    <w:rsid w:val="00EB1D06"/>
    <w:rsid w:val="00EC049E"/>
    <w:rsid w:val="00EC488A"/>
    <w:rsid w:val="00ED3B58"/>
    <w:rsid w:val="00EE3DF2"/>
    <w:rsid w:val="00EE45CB"/>
    <w:rsid w:val="00EF4C99"/>
    <w:rsid w:val="00F00D14"/>
    <w:rsid w:val="00F04D72"/>
    <w:rsid w:val="00F115F6"/>
    <w:rsid w:val="00F12B1D"/>
    <w:rsid w:val="00F1588E"/>
    <w:rsid w:val="00F20298"/>
    <w:rsid w:val="00F3620B"/>
    <w:rsid w:val="00F37276"/>
    <w:rsid w:val="00F44890"/>
    <w:rsid w:val="00F46750"/>
    <w:rsid w:val="00F514AF"/>
    <w:rsid w:val="00F6460E"/>
    <w:rsid w:val="00F675B5"/>
    <w:rsid w:val="00F70270"/>
    <w:rsid w:val="00F73646"/>
    <w:rsid w:val="00F73A1A"/>
    <w:rsid w:val="00F82237"/>
    <w:rsid w:val="00F82DD0"/>
    <w:rsid w:val="00F97814"/>
    <w:rsid w:val="00FA174B"/>
    <w:rsid w:val="00FA7622"/>
    <w:rsid w:val="00FA7880"/>
    <w:rsid w:val="00FB368D"/>
    <w:rsid w:val="00FB632F"/>
    <w:rsid w:val="00FD64A9"/>
    <w:rsid w:val="00FD7D96"/>
    <w:rsid w:val="00FE1B5A"/>
    <w:rsid w:val="00FE50A8"/>
    <w:rsid w:val="00FF06DA"/>
    <w:rsid w:val="00FF49C3"/>
    <w:rsid w:val="00FF72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49"/>
    <o:shapelayout v:ext="edit">
      <o:idmap v:ext="edit" data="1"/>
    </o:shapelayout>
  </w:shapeDefaults>
  <w:decimalSymbol w:val=","/>
  <w:listSeparator w:val=";"/>
  <w14:docId w14:val="1B9FCA93"/>
  <w15:chartTrackingRefBased/>
  <w15:docId w15:val="{B8E7657D-B0EF-4DEF-893B-DA6F2825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DA1"/>
    <w:pPr>
      <w:spacing w:before="120" w:after="120"/>
    </w:pPr>
    <w:rPr>
      <w:sz w:val="24"/>
      <w:szCs w:val="24"/>
    </w:rPr>
  </w:style>
  <w:style w:type="paragraph" w:styleId="Ttulo1">
    <w:name w:val="heading 1"/>
    <w:basedOn w:val="Normal"/>
    <w:next w:val="Normal"/>
    <w:link w:val="Ttulo1Car"/>
    <w:uiPriority w:val="9"/>
    <w:qFormat/>
    <w:rsid w:val="00D84A47"/>
    <w:pPr>
      <w:numPr>
        <w:numId w:val="18"/>
      </w:numPr>
      <w:autoSpaceDE w:val="0"/>
      <w:autoSpaceDN w:val="0"/>
      <w:adjustRightInd w:val="0"/>
      <w:spacing w:line="360" w:lineRule="auto"/>
      <w:jc w:val="both"/>
      <w:outlineLvl w:val="0"/>
    </w:pPr>
    <w:rPr>
      <w:rFonts w:ascii="Garamond" w:hAnsi="Garamond" w:cs="Arial"/>
      <w:b/>
    </w:rPr>
  </w:style>
  <w:style w:type="paragraph" w:styleId="Ttulo2">
    <w:name w:val="heading 2"/>
    <w:basedOn w:val="Normal"/>
    <w:next w:val="Normal"/>
    <w:link w:val="Ttulo2Car"/>
    <w:uiPriority w:val="9"/>
    <w:unhideWhenUsed/>
    <w:qFormat/>
    <w:rsid w:val="008B5287"/>
    <w:pPr>
      <w:numPr>
        <w:ilvl w:val="1"/>
        <w:numId w:val="18"/>
      </w:numPr>
      <w:autoSpaceDE w:val="0"/>
      <w:autoSpaceDN w:val="0"/>
      <w:adjustRightInd w:val="0"/>
      <w:spacing w:before="360" w:after="0" w:line="360" w:lineRule="auto"/>
      <w:jc w:val="both"/>
      <w:outlineLvl w:val="1"/>
    </w:pPr>
    <w:rPr>
      <w:rFonts w:ascii="Garamond" w:hAnsi="Garamond" w:cs="Arial"/>
      <w:b/>
    </w:rPr>
  </w:style>
  <w:style w:type="paragraph" w:styleId="Ttulo3">
    <w:name w:val="heading 3"/>
    <w:basedOn w:val="Normal"/>
    <w:next w:val="Normal2"/>
    <w:link w:val="Ttulo3Car"/>
    <w:uiPriority w:val="9"/>
    <w:unhideWhenUsed/>
    <w:qFormat/>
    <w:rsid w:val="00CE5547"/>
    <w:pPr>
      <w:numPr>
        <w:ilvl w:val="2"/>
        <w:numId w:val="18"/>
      </w:numPr>
      <w:autoSpaceDE w:val="0"/>
      <w:autoSpaceDN w:val="0"/>
      <w:adjustRightInd w:val="0"/>
      <w:spacing w:before="360" w:after="0" w:line="360" w:lineRule="auto"/>
      <w:jc w:val="both"/>
      <w:outlineLvl w:val="2"/>
    </w:pPr>
    <w:rPr>
      <w:rFonts w:ascii="Garamond" w:hAnsi="Garamond" w:cs="Arial"/>
      <w:b/>
      <w:i/>
    </w:rPr>
  </w:style>
  <w:style w:type="paragraph" w:styleId="Ttulo4">
    <w:name w:val="heading 4"/>
    <w:basedOn w:val="Normal"/>
    <w:next w:val="Normal"/>
    <w:link w:val="Ttulo4Car"/>
    <w:uiPriority w:val="9"/>
    <w:unhideWhenUsed/>
    <w:rsid w:val="00AB2DA1"/>
    <w:pPr>
      <w:keepNext/>
      <w:keepLines/>
      <w:numPr>
        <w:ilvl w:val="3"/>
        <w:numId w:val="18"/>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rsid w:val="00AB2DA1"/>
    <w:pPr>
      <w:keepNext/>
      <w:keepLines/>
      <w:numPr>
        <w:ilvl w:val="4"/>
        <w:numId w:val="18"/>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D84A47"/>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73A1A"/>
    <w:pPr>
      <w:tabs>
        <w:tab w:val="center" w:pos="4252"/>
        <w:tab w:val="right" w:pos="8504"/>
      </w:tabs>
    </w:pPr>
  </w:style>
  <w:style w:type="paragraph" w:styleId="Piedepgina">
    <w:name w:val="footer"/>
    <w:basedOn w:val="Normal"/>
    <w:link w:val="PiedepginaCar"/>
    <w:uiPriority w:val="99"/>
    <w:rsid w:val="00F73A1A"/>
    <w:pPr>
      <w:tabs>
        <w:tab w:val="center" w:pos="4252"/>
        <w:tab w:val="right" w:pos="8504"/>
      </w:tabs>
    </w:pPr>
  </w:style>
  <w:style w:type="paragraph" w:customStyle="1" w:styleId="Default">
    <w:name w:val="Default"/>
    <w:rsid w:val="00F3620B"/>
    <w:pPr>
      <w:autoSpaceDE w:val="0"/>
      <w:autoSpaceDN w:val="0"/>
      <w:adjustRightInd w:val="0"/>
    </w:pPr>
    <w:rPr>
      <w:rFonts w:ascii="Calibri" w:hAnsi="Calibri" w:cs="Calibri"/>
      <w:color w:val="000000"/>
      <w:sz w:val="24"/>
      <w:szCs w:val="24"/>
    </w:rPr>
  </w:style>
  <w:style w:type="character" w:styleId="Hipervnculo">
    <w:name w:val="Hyperlink"/>
    <w:uiPriority w:val="99"/>
    <w:rsid w:val="00F3620B"/>
    <w:rPr>
      <w:color w:val="0000FF"/>
      <w:u w:val="single"/>
    </w:rPr>
  </w:style>
  <w:style w:type="paragraph" w:styleId="Textonotapie">
    <w:name w:val="footnote text"/>
    <w:basedOn w:val="Normal"/>
    <w:semiHidden/>
    <w:rsid w:val="00F3620B"/>
    <w:rPr>
      <w:sz w:val="20"/>
      <w:szCs w:val="20"/>
    </w:rPr>
  </w:style>
  <w:style w:type="table" w:styleId="Tablaconcuadrcula">
    <w:name w:val="Table Grid"/>
    <w:basedOn w:val="Tablanormal"/>
    <w:rsid w:val="00FF49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5226AD"/>
  </w:style>
  <w:style w:type="paragraph" w:styleId="Textodeglobo">
    <w:name w:val="Balloon Text"/>
    <w:basedOn w:val="Normal"/>
    <w:link w:val="TextodegloboCar"/>
    <w:uiPriority w:val="99"/>
    <w:semiHidden/>
    <w:unhideWhenUsed/>
    <w:rsid w:val="00C923F1"/>
    <w:rPr>
      <w:rFonts w:ascii="Tahoma" w:hAnsi="Tahoma" w:cs="Tahoma"/>
      <w:sz w:val="16"/>
      <w:szCs w:val="16"/>
    </w:rPr>
  </w:style>
  <w:style w:type="character" w:customStyle="1" w:styleId="TextodegloboCar">
    <w:name w:val="Texto de globo Car"/>
    <w:link w:val="Textodeglobo"/>
    <w:uiPriority w:val="99"/>
    <w:semiHidden/>
    <w:rsid w:val="00C923F1"/>
    <w:rPr>
      <w:rFonts w:ascii="Tahoma" w:hAnsi="Tahoma" w:cs="Tahoma"/>
      <w:sz w:val="16"/>
      <w:szCs w:val="16"/>
    </w:rPr>
  </w:style>
  <w:style w:type="character" w:customStyle="1" w:styleId="Ttulo1Car">
    <w:name w:val="Título 1 Car"/>
    <w:basedOn w:val="Fuentedeprrafopredeter"/>
    <w:link w:val="Ttulo1"/>
    <w:uiPriority w:val="9"/>
    <w:rsid w:val="00D84A47"/>
    <w:rPr>
      <w:rFonts w:ascii="Garamond" w:hAnsi="Garamond" w:cs="Arial"/>
      <w:b/>
      <w:sz w:val="24"/>
      <w:szCs w:val="24"/>
    </w:rPr>
  </w:style>
  <w:style w:type="character" w:customStyle="1" w:styleId="Ttulo2Car">
    <w:name w:val="Título 2 Car"/>
    <w:basedOn w:val="Fuentedeprrafopredeter"/>
    <w:link w:val="Ttulo2"/>
    <w:uiPriority w:val="9"/>
    <w:rsid w:val="008B5287"/>
    <w:rPr>
      <w:rFonts w:ascii="Garamond" w:hAnsi="Garamond" w:cs="Arial"/>
      <w:b/>
      <w:sz w:val="24"/>
      <w:szCs w:val="24"/>
    </w:rPr>
  </w:style>
  <w:style w:type="character" w:customStyle="1" w:styleId="Ttulo3Car">
    <w:name w:val="Título 3 Car"/>
    <w:basedOn w:val="Fuentedeprrafopredeter"/>
    <w:link w:val="Ttulo3"/>
    <w:uiPriority w:val="9"/>
    <w:rsid w:val="00CE5547"/>
    <w:rPr>
      <w:rFonts w:ascii="Garamond" w:hAnsi="Garamond" w:cs="Arial"/>
      <w:b/>
      <w:i/>
      <w:sz w:val="24"/>
      <w:szCs w:val="24"/>
    </w:rPr>
  </w:style>
  <w:style w:type="character" w:customStyle="1" w:styleId="Ttulo4Car">
    <w:name w:val="Título 4 Car"/>
    <w:basedOn w:val="Fuentedeprrafopredeter"/>
    <w:link w:val="Ttulo4"/>
    <w:uiPriority w:val="9"/>
    <w:rsid w:val="00AB2DA1"/>
    <w:rPr>
      <w:rFonts w:asciiTheme="majorHAnsi" w:eastAsiaTheme="majorEastAsia" w:hAnsiTheme="majorHAnsi" w:cstheme="majorBidi"/>
      <w:i/>
      <w:iCs/>
      <w:color w:val="2E74B5" w:themeColor="accent1" w:themeShade="BF"/>
      <w:sz w:val="24"/>
      <w:szCs w:val="24"/>
    </w:rPr>
  </w:style>
  <w:style w:type="character" w:customStyle="1" w:styleId="Ttulo5Car">
    <w:name w:val="Título 5 Car"/>
    <w:basedOn w:val="Fuentedeprrafopredeter"/>
    <w:link w:val="Ttulo5"/>
    <w:uiPriority w:val="9"/>
    <w:rsid w:val="00AB2DA1"/>
    <w:rPr>
      <w:rFonts w:asciiTheme="majorHAnsi" w:eastAsiaTheme="majorEastAsia" w:hAnsiTheme="majorHAnsi" w:cstheme="majorBidi"/>
      <w:color w:val="2E74B5" w:themeColor="accent1" w:themeShade="BF"/>
      <w:sz w:val="24"/>
      <w:szCs w:val="24"/>
    </w:rPr>
  </w:style>
  <w:style w:type="paragraph" w:styleId="Prrafodelista">
    <w:name w:val="List Paragraph"/>
    <w:basedOn w:val="Normal"/>
    <w:uiPriority w:val="34"/>
    <w:qFormat/>
    <w:rsid w:val="00937389"/>
    <w:pPr>
      <w:ind w:left="720"/>
      <w:contextualSpacing/>
    </w:pPr>
  </w:style>
  <w:style w:type="character" w:styleId="nfasis">
    <w:name w:val="Emphasis"/>
    <w:basedOn w:val="Fuentedeprrafopredeter"/>
    <w:uiPriority w:val="20"/>
    <w:qFormat/>
    <w:rsid w:val="00B0502E"/>
    <w:rPr>
      <w:i/>
      <w:iCs/>
    </w:rPr>
  </w:style>
  <w:style w:type="paragraph" w:styleId="NormalWeb">
    <w:name w:val="Normal (Web)"/>
    <w:basedOn w:val="Normal"/>
    <w:uiPriority w:val="99"/>
    <w:semiHidden/>
    <w:unhideWhenUsed/>
    <w:rsid w:val="00B0502E"/>
    <w:pPr>
      <w:spacing w:before="100" w:beforeAutospacing="1" w:after="100" w:afterAutospacing="1"/>
    </w:pPr>
  </w:style>
  <w:style w:type="character" w:customStyle="1" w:styleId="apple-converted-space">
    <w:name w:val="apple-converted-space"/>
    <w:basedOn w:val="Fuentedeprrafopredeter"/>
    <w:rsid w:val="00B0502E"/>
  </w:style>
  <w:style w:type="paragraph" w:styleId="TtuloTDC">
    <w:name w:val="TOC Heading"/>
    <w:basedOn w:val="Ttulo1"/>
    <w:next w:val="Normal"/>
    <w:uiPriority w:val="39"/>
    <w:unhideWhenUsed/>
    <w:qFormat/>
    <w:rsid w:val="00563A56"/>
    <w:pPr>
      <w:keepNext/>
      <w:keepLines/>
      <w:numPr>
        <w:numId w:val="0"/>
      </w:numPr>
      <w:autoSpaceDE/>
      <w:autoSpaceDN/>
      <w:adjustRightInd/>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563A56"/>
    <w:pPr>
      <w:spacing w:after="100"/>
    </w:pPr>
  </w:style>
  <w:style w:type="paragraph" w:styleId="TDC2">
    <w:name w:val="toc 2"/>
    <w:basedOn w:val="Normal"/>
    <w:next w:val="Normal"/>
    <w:autoRedefine/>
    <w:uiPriority w:val="39"/>
    <w:unhideWhenUsed/>
    <w:rsid w:val="00563A56"/>
    <w:pPr>
      <w:spacing w:after="100"/>
      <w:ind w:left="240"/>
    </w:pPr>
  </w:style>
  <w:style w:type="paragraph" w:styleId="TDC3">
    <w:name w:val="toc 3"/>
    <w:basedOn w:val="Normal"/>
    <w:next w:val="Normal"/>
    <w:autoRedefine/>
    <w:uiPriority w:val="39"/>
    <w:unhideWhenUsed/>
    <w:rsid w:val="00563A56"/>
    <w:pPr>
      <w:spacing w:after="100"/>
      <w:ind w:left="480"/>
    </w:pPr>
  </w:style>
  <w:style w:type="character" w:styleId="Refdecomentario">
    <w:name w:val="annotation reference"/>
    <w:basedOn w:val="Fuentedeprrafopredeter"/>
    <w:uiPriority w:val="99"/>
    <w:semiHidden/>
    <w:unhideWhenUsed/>
    <w:rsid w:val="00EA58A7"/>
    <w:rPr>
      <w:sz w:val="16"/>
      <w:szCs w:val="16"/>
    </w:rPr>
  </w:style>
  <w:style w:type="paragraph" w:styleId="Textocomentario">
    <w:name w:val="annotation text"/>
    <w:basedOn w:val="Normal"/>
    <w:link w:val="TextocomentarioCar"/>
    <w:uiPriority w:val="99"/>
    <w:semiHidden/>
    <w:unhideWhenUsed/>
    <w:rsid w:val="00EA58A7"/>
    <w:rPr>
      <w:sz w:val="20"/>
      <w:szCs w:val="20"/>
    </w:rPr>
  </w:style>
  <w:style w:type="character" w:customStyle="1" w:styleId="TextocomentarioCar">
    <w:name w:val="Texto comentario Car"/>
    <w:basedOn w:val="Fuentedeprrafopredeter"/>
    <w:link w:val="Textocomentario"/>
    <w:uiPriority w:val="99"/>
    <w:semiHidden/>
    <w:rsid w:val="00EA58A7"/>
  </w:style>
  <w:style w:type="paragraph" w:styleId="Asuntodelcomentario">
    <w:name w:val="annotation subject"/>
    <w:basedOn w:val="Textocomentario"/>
    <w:next w:val="Textocomentario"/>
    <w:link w:val="AsuntodelcomentarioCar"/>
    <w:uiPriority w:val="99"/>
    <w:semiHidden/>
    <w:unhideWhenUsed/>
    <w:rsid w:val="00EA58A7"/>
    <w:rPr>
      <w:b/>
      <w:bCs/>
    </w:rPr>
  </w:style>
  <w:style w:type="character" w:customStyle="1" w:styleId="AsuntodelcomentarioCar">
    <w:name w:val="Asunto del comentario Car"/>
    <w:basedOn w:val="TextocomentarioCar"/>
    <w:link w:val="Asuntodelcomentario"/>
    <w:uiPriority w:val="99"/>
    <w:semiHidden/>
    <w:rsid w:val="00EA58A7"/>
    <w:rPr>
      <w:b/>
      <w:bCs/>
    </w:rPr>
  </w:style>
  <w:style w:type="character" w:styleId="Textodelmarcadordeposicin">
    <w:name w:val="Placeholder Text"/>
    <w:basedOn w:val="Fuentedeprrafopredeter"/>
    <w:uiPriority w:val="99"/>
    <w:semiHidden/>
    <w:rsid w:val="001A4553"/>
    <w:rPr>
      <w:color w:val="808080"/>
    </w:rPr>
  </w:style>
  <w:style w:type="character" w:customStyle="1" w:styleId="PiedepginaCar">
    <w:name w:val="Pie de página Car"/>
    <w:basedOn w:val="Fuentedeprrafopredeter"/>
    <w:link w:val="Piedepgina"/>
    <w:uiPriority w:val="99"/>
    <w:rsid w:val="00A17BCD"/>
    <w:rPr>
      <w:sz w:val="24"/>
      <w:szCs w:val="24"/>
    </w:rPr>
  </w:style>
  <w:style w:type="character" w:customStyle="1" w:styleId="Ttulo6Car">
    <w:name w:val="Título 6 Car"/>
    <w:basedOn w:val="Fuentedeprrafopredeter"/>
    <w:link w:val="Ttulo6"/>
    <w:uiPriority w:val="9"/>
    <w:semiHidden/>
    <w:rsid w:val="00D84A47"/>
    <w:rPr>
      <w:rFonts w:asciiTheme="majorHAnsi" w:eastAsiaTheme="majorEastAsia" w:hAnsiTheme="majorHAnsi" w:cstheme="majorBidi"/>
      <w:color w:val="1F4D78" w:themeColor="accent1" w:themeShade="7F"/>
      <w:sz w:val="24"/>
      <w:szCs w:val="24"/>
    </w:rPr>
  </w:style>
  <w:style w:type="paragraph" w:customStyle="1" w:styleId="Normal2">
    <w:name w:val="Normal 2"/>
    <w:basedOn w:val="Normal"/>
    <w:link w:val="Normal2Car"/>
    <w:qFormat/>
    <w:rsid w:val="00C20D90"/>
    <w:pPr>
      <w:ind w:left="397"/>
    </w:pPr>
  </w:style>
  <w:style w:type="character" w:customStyle="1" w:styleId="Normal2Car">
    <w:name w:val="Normal 2 Car"/>
    <w:basedOn w:val="Fuentedeprrafopredeter"/>
    <w:link w:val="Normal2"/>
    <w:rsid w:val="00C20D90"/>
    <w:rPr>
      <w:sz w:val="24"/>
      <w:szCs w:val="24"/>
    </w:rPr>
  </w:style>
  <w:style w:type="character" w:customStyle="1" w:styleId="important">
    <w:name w:val="important"/>
    <w:basedOn w:val="Fuentedeprrafopredeter"/>
    <w:rsid w:val="004862BC"/>
  </w:style>
  <w:style w:type="character" w:styleId="Hipervnculovisitado">
    <w:name w:val="FollowedHyperlink"/>
    <w:basedOn w:val="Fuentedeprrafopredeter"/>
    <w:uiPriority w:val="99"/>
    <w:semiHidden/>
    <w:unhideWhenUsed/>
    <w:rsid w:val="004862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832193">
      <w:bodyDiv w:val="1"/>
      <w:marLeft w:val="0"/>
      <w:marRight w:val="0"/>
      <w:marTop w:val="0"/>
      <w:marBottom w:val="0"/>
      <w:divBdr>
        <w:top w:val="none" w:sz="0" w:space="0" w:color="auto"/>
        <w:left w:val="none" w:sz="0" w:space="0" w:color="auto"/>
        <w:bottom w:val="none" w:sz="0" w:space="0" w:color="auto"/>
        <w:right w:val="none" w:sz="0" w:space="0" w:color="auto"/>
      </w:divBdr>
    </w:div>
    <w:div w:id="1387491152">
      <w:bodyDiv w:val="1"/>
      <w:marLeft w:val="0"/>
      <w:marRight w:val="0"/>
      <w:marTop w:val="0"/>
      <w:marBottom w:val="0"/>
      <w:divBdr>
        <w:top w:val="none" w:sz="0" w:space="0" w:color="auto"/>
        <w:left w:val="none" w:sz="0" w:space="0" w:color="auto"/>
        <w:bottom w:val="none" w:sz="0" w:space="0" w:color="auto"/>
        <w:right w:val="none" w:sz="0" w:space="0" w:color="auto"/>
      </w:divBdr>
    </w:div>
    <w:div w:id="151776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necon.com/news.php?id=0506281"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EPARTAMENTO\IMAGEN%20CORPORATIVA\MODELOS%20DE%20PAPEL%20URJC\FAC.CC.COM.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30429-A9CB-43E7-A854-B054C3AB2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FAC.CC.COM.dot</Template>
  <TotalTime>8333</TotalTime>
  <Pages>5</Pages>
  <Words>906</Words>
  <Characters>4986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Lourdes Martínez</vt:lpstr>
    </vt:vector>
  </TitlesOfParts>
  <Company>URJC</Company>
  <LinksUpToDate>false</LinksUpToDate>
  <CharactersWithSpaces>5881</CharactersWithSpaces>
  <SharedDoc>false</SharedDoc>
  <HLinks>
    <vt:vector size="6" baseType="variant">
      <vt:variant>
        <vt:i4>2228260</vt:i4>
      </vt:variant>
      <vt:variant>
        <vt:i4>0</vt:i4>
      </vt:variant>
      <vt:variant>
        <vt:i4>0</vt:i4>
      </vt:variant>
      <vt:variant>
        <vt:i4>5</vt:i4>
      </vt:variant>
      <vt:variant>
        <vt:lpwstr>http://www.cinecon.com/news.php?id=0506281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Lourdes Martínez</dc:title>
  <dc:subject/>
  <dc:creator>David</dc:creator>
  <cp:keywords/>
  <cp:lastModifiedBy>Cesar</cp:lastModifiedBy>
  <cp:revision>155</cp:revision>
  <cp:lastPrinted>2017-05-31T18:12:00Z</cp:lastPrinted>
  <dcterms:created xsi:type="dcterms:W3CDTF">2016-11-23T12:49:00Z</dcterms:created>
  <dcterms:modified xsi:type="dcterms:W3CDTF">2017-06-05T17:15:00Z</dcterms:modified>
</cp:coreProperties>
</file>